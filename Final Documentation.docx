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A4" w:rsidRDefault="00116750">
      <w:pPr>
        <w:pStyle w:val="Title"/>
      </w:pPr>
      <w:r>
        <w:t>Project opal</w:t>
      </w:r>
    </w:p>
    <w:p w:rsidR="00116750" w:rsidRPr="00116750" w:rsidRDefault="00116750" w:rsidP="00116750">
      <w:pPr>
        <w:pStyle w:val="Subtitle"/>
      </w:pPr>
      <w:r>
        <w:t xml:space="preserve">David Bel, Gary Graham, Cody </w:t>
      </w:r>
      <w:proofErr w:type="spellStart"/>
      <w:r>
        <w:t>Rozic</w:t>
      </w:r>
      <w:proofErr w:type="spellEnd"/>
    </w:p>
    <w:p w:rsidR="00DE7AA4" w:rsidRPr="002C05F6" w:rsidRDefault="00116750" w:rsidP="00116750">
      <w:pPr>
        <w:pStyle w:val="Heading1"/>
      </w:pPr>
      <w:r w:rsidRPr="002C05F6">
        <w:t>organization</w:t>
      </w:r>
    </w:p>
    <w:p w:rsidR="00116750" w:rsidRPr="00116750" w:rsidRDefault="00116750" w:rsidP="00116750"/>
    <w:p w:rsidR="00116750" w:rsidRDefault="00116750" w:rsidP="00116750">
      <w:pPr>
        <w:spacing w:line="480" w:lineRule="auto"/>
        <w:ind w:firstLine="708"/>
      </w:pPr>
      <w:r>
        <w:t xml:space="preserve">The customer of Project Opal is JKS Enterprises, an organization consisting of Ace Automotive and Diamond </w:t>
      </w:r>
      <w:proofErr w:type="spellStart"/>
      <w:r>
        <w:t>Lacey’s</w:t>
      </w:r>
      <w:proofErr w:type="spellEnd"/>
      <w:r>
        <w:t xml:space="preserve"> Taxi. The payroll &amp; shift management system is under review. The current solution involves manually recording clock-in and clock-out times of various taxi operators on any medium- timesheets, regular A4 or even sticky notes. </w:t>
      </w:r>
      <w:r w:rsidR="00574BFE">
        <w:t xml:space="preserve">The dispatchers (who are to be recording the current data) don’t have total control over the data since drivers can easily modify the documents with little effort &amp; no oversight. The payroll department at JKS has the responsibility of compiling the data and writing the </w:t>
      </w:r>
      <w:proofErr w:type="spellStart"/>
      <w:r w:rsidR="00574BFE">
        <w:t>paycheques</w:t>
      </w:r>
      <w:proofErr w:type="spellEnd"/>
      <w:r w:rsidR="00574BFE">
        <w:t>. Due to the lack of paper trail, JKS has to deal with internal friction between management and employees due to disagreements of who came in and when.</w:t>
      </w:r>
      <w:r>
        <w:t xml:space="preserve"> JKS has modernized a few sectors of its business using a variety of technologies, such as Microsoft Access. The users of the </w:t>
      </w:r>
      <w:r w:rsidR="00574BFE">
        <w:t xml:space="preserve">current system includes </w:t>
      </w:r>
      <w:r>
        <w:t>cab drivers, dispatchers, mechanics, managers, bookkeepers, repairmen, and owners. Its inputs are time cards, and hour</w:t>
      </w:r>
      <w:r w:rsidR="00574BFE">
        <w:t xml:space="preserve">ly rates. It outputs </w:t>
      </w:r>
      <w:proofErr w:type="spellStart"/>
      <w:r w:rsidR="00574BFE">
        <w:t>paycheques</w:t>
      </w:r>
      <w:proofErr w:type="spellEnd"/>
      <w:r w:rsidR="00574BFE">
        <w:t xml:space="preserve"> and historical data.</w:t>
      </w:r>
    </w:p>
    <w:p w:rsidR="00574BFE" w:rsidRDefault="00CA5C4D" w:rsidP="00116750">
      <w:pPr>
        <w:spacing w:line="480" w:lineRule="auto"/>
        <w:ind w:firstLine="708"/>
      </w:pPr>
      <w:r>
        <w:t>The system itself will be hosted on two machines- a kiosk stationed in the parking garage where drivers can easily clock in and clock out from and a</w:t>
      </w:r>
      <w:r w:rsidR="001E4850">
        <w:t xml:space="preserve"> secondary server for any web aspects</w:t>
      </w:r>
      <w:r>
        <w:t xml:space="preserve">. The database file will have to be located off-site for </w:t>
      </w:r>
      <w:r w:rsidR="001E4850">
        <w:t>easy backup and retrieval.</w:t>
      </w:r>
    </w:p>
    <w:p w:rsidR="00574BFE" w:rsidRDefault="00574BFE" w:rsidP="00116750">
      <w:pPr>
        <w:spacing w:line="480" w:lineRule="auto"/>
        <w:ind w:firstLine="708"/>
      </w:pPr>
      <w:r>
        <w:t xml:space="preserve">JKS Enterprises has shared a few goals they want to achieve with Project Opal time management system. The most important is improving the reliability and integrity of historical shift data. The previous system caused a multitude of issues with not knowing who had original recorded shift data </w:t>
      </w:r>
      <w:r w:rsidR="000A7712">
        <w:t xml:space="preserve">or who had modified it along the way before being received by payroll. This caused inconsistency between the dispatchers &amp; accountants, as well as disagreements between employees and general management. </w:t>
      </w:r>
    </w:p>
    <w:p w:rsidR="000C7631" w:rsidRDefault="000C7631" w:rsidP="000C7631">
      <w:pPr>
        <w:pStyle w:val="Heading1"/>
      </w:pPr>
      <w:r>
        <w:lastRenderedPageBreak/>
        <w:t>requirements</w:t>
      </w:r>
    </w:p>
    <w:p w:rsidR="000C7631" w:rsidRPr="002C05F6" w:rsidRDefault="000C7631" w:rsidP="000C7631">
      <w:pPr>
        <w:pStyle w:val="Heading2"/>
      </w:pPr>
      <w:r w:rsidRPr="002C05F6">
        <w:t>Functional</w:t>
      </w:r>
    </w:p>
    <w:p w:rsidR="000C7631" w:rsidRPr="002C05F6" w:rsidRDefault="000C7631" w:rsidP="002C05F6">
      <w:pPr>
        <w:pStyle w:val="Heading3"/>
      </w:pPr>
      <w:r w:rsidRPr="002C05F6">
        <w:t>High Priority</w:t>
      </w:r>
    </w:p>
    <w:p w:rsidR="000C7631" w:rsidRDefault="000C7631" w:rsidP="000C7631">
      <w:pPr>
        <w:pStyle w:val="ListParagraph"/>
        <w:numPr>
          <w:ilvl w:val="0"/>
          <w:numId w:val="13"/>
        </w:numPr>
      </w:pPr>
      <w:r>
        <w:t>System should manage shifting starting and ending (clocking in and clocking out)</w:t>
      </w:r>
    </w:p>
    <w:p w:rsidR="000C7631" w:rsidRDefault="000C7631" w:rsidP="000C7631">
      <w:pPr>
        <w:pStyle w:val="ListParagraph"/>
        <w:numPr>
          <w:ilvl w:val="0"/>
          <w:numId w:val="13"/>
        </w:numPr>
      </w:pPr>
      <w:r>
        <w:t>System should provide review data for employees</w:t>
      </w:r>
    </w:p>
    <w:p w:rsidR="000C7631" w:rsidRDefault="000C7631" w:rsidP="000C7631">
      <w:pPr>
        <w:pStyle w:val="ListParagraph"/>
        <w:numPr>
          <w:ilvl w:val="0"/>
          <w:numId w:val="13"/>
        </w:numPr>
      </w:pPr>
      <w:r>
        <w:t>System should allow managers to modify shifts</w:t>
      </w:r>
    </w:p>
    <w:p w:rsidR="000C7631" w:rsidRDefault="000C7631" w:rsidP="002C05F6">
      <w:pPr>
        <w:pStyle w:val="Heading3"/>
      </w:pPr>
      <w:r>
        <w:t>medium priority</w:t>
      </w:r>
    </w:p>
    <w:p w:rsidR="000C7631" w:rsidRDefault="000C7631" w:rsidP="000C7631">
      <w:pPr>
        <w:pStyle w:val="ListParagraph"/>
        <w:numPr>
          <w:ilvl w:val="0"/>
          <w:numId w:val="14"/>
        </w:numPr>
      </w:pPr>
      <w:r>
        <w:t>System should show managers an overview of hours worked by all employees</w:t>
      </w:r>
    </w:p>
    <w:p w:rsidR="000C7631" w:rsidRDefault="000C7631" w:rsidP="000C7631">
      <w:pPr>
        <w:pStyle w:val="ListParagraph"/>
        <w:numPr>
          <w:ilvl w:val="0"/>
          <w:numId w:val="14"/>
        </w:numPr>
      </w:pPr>
      <w:r>
        <w:t>System should generate graphs &amp; analytics based on historical data</w:t>
      </w:r>
    </w:p>
    <w:p w:rsidR="000C7631" w:rsidRDefault="000C7631" w:rsidP="000C7631">
      <w:pPr>
        <w:pStyle w:val="ListParagraph"/>
        <w:numPr>
          <w:ilvl w:val="0"/>
          <w:numId w:val="14"/>
        </w:numPr>
      </w:pPr>
      <w:r>
        <w:t xml:space="preserve">System should be able to automatically print </w:t>
      </w:r>
      <w:proofErr w:type="spellStart"/>
      <w:r>
        <w:t>cheques</w:t>
      </w:r>
      <w:proofErr w:type="spellEnd"/>
    </w:p>
    <w:p w:rsidR="000C7631" w:rsidRDefault="000C7631" w:rsidP="002C05F6">
      <w:pPr>
        <w:pStyle w:val="Heading3"/>
      </w:pPr>
      <w:r>
        <w:t>low priority</w:t>
      </w:r>
    </w:p>
    <w:p w:rsidR="000C7631" w:rsidRDefault="000C7631" w:rsidP="000C7631">
      <w:pPr>
        <w:pStyle w:val="ListParagraph"/>
        <w:numPr>
          <w:ilvl w:val="0"/>
          <w:numId w:val="15"/>
        </w:numPr>
      </w:pPr>
      <w:r>
        <w:t>System should show messages from administrators on the screen</w:t>
      </w:r>
    </w:p>
    <w:p w:rsidR="000C7631" w:rsidRDefault="000C7631" w:rsidP="000C7631">
      <w:pPr>
        <w:pStyle w:val="Heading2"/>
      </w:pPr>
      <w:r>
        <w:t>Usability</w:t>
      </w:r>
    </w:p>
    <w:p w:rsidR="000C7631" w:rsidRDefault="002C05F6" w:rsidP="002C05F6">
      <w:pPr>
        <w:pStyle w:val="Heading3"/>
      </w:pPr>
      <w:r>
        <w:t>high priority</w:t>
      </w:r>
    </w:p>
    <w:p w:rsidR="000C7631" w:rsidRDefault="000C7631" w:rsidP="000C7631">
      <w:pPr>
        <w:pStyle w:val="ListParagraph"/>
        <w:numPr>
          <w:ilvl w:val="0"/>
          <w:numId w:val="15"/>
        </w:numPr>
      </w:pPr>
      <w:r>
        <w:t>System should allow a user to clock-in or clock-out in at most 3 clicks</w:t>
      </w:r>
    </w:p>
    <w:p w:rsidR="000C7631" w:rsidRDefault="000C7631" w:rsidP="000C7631">
      <w:pPr>
        <w:pStyle w:val="ListParagraph"/>
        <w:numPr>
          <w:ilvl w:val="0"/>
          <w:numId w:val="15"/>
        </w:numPr>
      </w:pPr>
      <w:r>
        <w:t>System should have a simple interface with a minimum of technical jargon</w:t>
      </w:r>
    </w:p>
    <w:p w:rsidR="000C7631" w:rsidRDefault="000C7631" w:rsidP="002C05F6">
      <w:pPr>
        <w:pStyle w:val="Heading3"/>
      </w:pPr>
      <w:r>
        <w:t>medium priority</w:t>
      </w:r>
    </w:p>
    <w:p w:rsidR="000C7631" w:rsidRDefault="000C7631" w:rsidP="000C7631">
      <w:pPr>
        <w:pStyle w:val="ListParagraph"/>
        <w:numPr>
          <w:ilvl w:val="0"/>
          <w:numId w:val="16"/>
        </w:numPr>
      </w:pPr>
      <w:r>
        <w:t>System should include help dialogs</w:t>
      </w:r>
    </w:p>
    <w:p w:rsidR="000C7631" w:rsidRDefault="000C7631" w:rsidP="000C7631">
      <w:pPr>
        <w:pStyle w:val="ListParagraph"/>
        <w:numPr>
          <w:ilvl w:val="0"/>
          <w:numId w:val="16"/>
        </w:numPr>
      </w:pPr>
      <w:r>
        <w:t>System should have multiple types of cues</w:t>
      </w:r>
    </w:p>
    <w:p w:rsidR="000C7631" w:rsidRDefault="000C7631" w:rsidP="000C7631">
      <w:pPr>
        <w:pStyle w:val="Heading2"/>
      </w:pPr>
      <w:r>
        <w:t>Reliability</w:t>
      </w:r>
    </w:p>
    <w:p w:rsidR="000C7631" w:rsidRDefault="002C05F6" w:rsidP="002C05F6">
      <w:pPr>
        <w:pStyle w:val="Heading3"/>
      </w:pPr>
      <w:r>
        <w:t>high priority</w:t>
      </w:r>
    </w:p>
    <w:p w:rsidR="000C7631" w:rsidRDefault="000C7631" w:rsidP="000C7631">
      <w:pPr>
        <w:pStyle w:val="ListParagraph"/>
        <w:numPr>
          <w:ilvl w:val="0"/>
          <w:numId w:val="17"/>
        </w:numPr>
      </w:pPr>
      <w:r>
        <w:t>System should remain active 99.15% of the time (6 hours of downtime a month due to critical failures)</w:t>
      </w:r>
    </w:p>
    <w:p w:rsidR="000C7631" w:rsidRDefault="000C7631" w:rsidP="002C05F6">
      <w:pPr>
        <w:pStyle w:val="ListParagraph"/>
        <w:numPr>
          <w:ilvl w:val="0"/>
          <w:numId w:val="17"/>
        </w:numPr>
      </w:pPr>
      <w:r>
        <w:t>System should have adeq</w:t>
      </w:r>
      <w:r w:rsidR="002C05F6">
        <w:t>uate failure recovery protocols</w:t>
      </w:r>
    </w:p>
    <w:p w:rsidR="002C05F6" w:rsidRDefault="002C05F6" w:rsidP="002C05F6">
      <w:pPr>
        <w:pStyle w:val="ListParagraph"/>
        <w:numPr>
          <w:ilvl w:val="0"/>
          <w:numId w:val="17"/>
        </w:numPr>
      </w:pPr>
      <w:r>
        <w:t>System should maintain data integrity as well as minimize data loss (barring electrical failure or other critical computer hardware malfunction)</w:t>
      </w:r>
    </w:p>
    <w:p w:rsidR="002C05F6" w:rsidRDefault="002C05F6" w:rsidP="002C05F6">
      <w:pPr>
        <w:pStyle w:val="Heading3"/>
      </w:pPr>
      <w:r>
        <w:t>medium priority</w:t>
      </w:r>
    </w:p>
    <w:p w:rsidR="002C05F6" w:rsidRDefault="002C05F6" w:rsidP="002C05F6">
      <w:pPr>
        <w:pStyle w:val="ListParagraph"/>
        <w:numPr>
          <w:ilvl w:val="0"/>
          <w:numId w:val="18"/>
        </w:numPr>
      </w:pPr>
      <w:r>
        <w:t>System should be separated so as to allow easy backup of the database and other data-critical components of the application</w:t>
      </w:r>
    </w:p>
    <w:p w:rsidR="002C05F6" w:rsidRDefault="002C05F6" w:rsidP="002C05F6">
      <w:pPr>
        <w:pStyle w:val="Heading3"/>
      </w:pPr>
      <w:r>
        <w:t>low priority</w:t>
      </w:r>
    </w:p>
    <w:p w:rsidR="002C05F6" w:rsidRDefault="002C05F6" w:rsidP="002C05F6">
      <w:pPr>
        <w:pStyle w:val="ListParagraph"/>
        <w:numPr>
          <w:ilvl w:val="0"/>
          <w:numId w:val="18"/>
        </w:numPr>
      </w:pPr>
      <w:r>
        <w:t>System should have multiple points of failure, rather than rely on a single machine</w:t>
      </w:r>
    </w:p>
    <w:p w:rsidR="002C05F6" w:rsidRDefault="002C05F6" w:rsidP="002C05F6">
      <w:pPr>
        <w:pStyle w:val="Heading2"/>
      </w:pPr>
      <w:r>
        <w:lastRenderedPageBreak/>
        <w:t>Performance</w:t>
      </w:r>
    </w:p>
    <w:p w:rsidR="002C05F6" w:rsidRDefault="002C05F6" w:rsidP="002C05F6">
      <w:pPr>
        <w:pStyle w:val="Heading3"/>
      </w:pPr>
      <w:r>
        <w:t>high priority</w:t>
      </w:r>
    </w:p>
    <w:p w:rsidR="002C05F6" w:rsidRDefault="002C05F6" w:rsidP="002C05F6">
      <w:pPr>
        <w:pStyle w:val="ListParagraph"/>
        <w:numPr>
          <w:ilvl w:val="0"/>
          <w:numId w:val="18"/>
        </w:numPr>
      </w:pPr>
      <w:r>
        <w:t>System should be able to handle up to 100 active shifts</w:t>
      </w:r>
    </w:p>
    <w:p w:rsidR="002C05F6" w:rsidRDefault="002C05F6" w:rsidP="002C05F6">
      <w:pPr>
        <w:pStyle w:val="ListParagraph"/>
        <w:numPr>
          <w:ilvl w:val="0"/>
          <w:numId w:val="18"/>
        </w:numPr>
      </w:pPr>
      <w:r>
        <w:t>System should be able to process more than 10,000 historical shifts</w:t>
      </w:r>
    </w:p>
    <w:p w:rsidR="002C05F6" w:rsidRDefault="002C05F6" w:rsidP="002C05F6">
      <w:pPr>
        <w:pStyle w:val="ListParagraph"/>
        <w:numPr>
          <w:ilvl w:val="0"/>
          <w:numId w:val="18"/>
        </w:numPr>
      </w:pPr>
      <w:r>
        <w:t>System should be able to generate at least 5 reports daily</w:t>
      </w:r>
    </w:p>
    <w:p w:rsidR="002C05F6" w:rsidRDefault="002C05F6" w:rsidP="002C05F6">
      <w:pPr>
        <w:pStyle w:val="Heading3"/>
      </w:pPr>
      <w:r>
        <w:t>medium priority</w:t>
      </w:r>
    </w:p>
    <w:p w:rsidR="002C05F6" w:rsidRDefault="002C05F6" w:rsidP="002C05F6">
      <w:pPr>
        <w:pStyle w:val="ListParagraph"/>
        <w:numPr>
          <w:ilvl w:val="0"/>
          <w:numId w:val="19"/>
        </w:numPr>
      </w:pPr>
      <w:r>
        <w:t>System should be able to generate 3 large reports (&gt;1 hour processing time) bi-weekly</w:t>
      </w:r>
    </w:p>
    <w:p w:rsidR="002C05F6" w:rsidRDefault="002C05F6" w:rsidP="002C05F6">
      <w:pPr>
        <w:pStyle w:val="Heading3"/>
      </w:pPr>
      <w:r>
        <w:t>low priority</w:t>
      </w:r>
    </w:p>
    <w:p w:rsidR="002C05F6" w:rsidRDefault="002C05F6" w:rsidP="002C05F6">
      <w:pPr>
        <w:pStyle w:val="ListParagraph"/>
        <w:numPr>
          <w:ilvl w:val="0"/>
          <w:numId w:val="19"/>
        </w:numPr>
      </w:pPr>
      <w:r>
        <w:t>System should be able to handle 10 active logins</w:t>
      </w:r>
    </w:p>
    <w:p w:rsidR="002C05F6" w:rsidRDefault="002C05F6" w:rsidP="002C05F6">
      <w:pPr>
        <w:pStyle w:val="Heading2"/>
      </w:pPr>
      <w:r>
        <w:t>Security</w:t>
      </w:r>
    </w:p>
    <w:p w:rsidR="002C05F6" w:rsidRDefault="002C05F6" w:rsidP="002C05F6">
      <w:pPr>
        <w:pStyle w:val="Heading3"/>
      </w:pPr>
      <w:r>
        <w:t>high priority</w:t>
      </w:r>
    </w:p>
    <w:p w:rsidR="002C05F6" w:rsidRDefault="002C05F6" w:rsidP="002C05F6">
      <w:pPr>
        <w:pStyle w:val="ListParagraph"/>
        <w:numPr>
          <w:ilvl w:val="0"/>
          <w:numId w:val="19"/>
        </w:numPr>
      </w:pPr>
      <w:r>
        <w:t>System should have unique user accounts that are protected by a password</w:t>
      </w:r>
    </w:p>
    <w:p w:rsidR="002C05F6" w:rsidRDefault="002C05F6" w:rsidP="002C05F6">
      <w:pPr>
        <w:pStyle w:val="ListParagraph"/>
        <w:numPr>
          <w:ilvl w:val="0"/>
          <w:numId w:val="19"/>
        </w:numPr>
      </w:pPr>
      <w:r>
        <w:t>System should encrypt all passwords upon entry and not store any passwords as plaintext</w:t>
      </w:r>
    </w:p>
    <w:p w:rsidR="002C05F6" w:rsidRDefault="002C05F6" w:rsidP="002C05F6">
      <w:pPr>
        <w:pStyle w:val="ListParagraph"/>
        <w:numPr>
          <w:ilvl w:val="0"/>
          <w:numId w:val="19"/>
        </w:numPr>
      </w:pPr>
      <w:r>
        <w:t>System should not divulge passwords to administrators or technical staff</w:t>
      </w:r>
    </w:p>
    <w:p w:rsidR="002C05F6" w:rsidRDefault="002C05F6" w:rsidP="002C05F6">
      <w:pPr>
        <w:pStyle w:val="ListParagraph"/>
        <w:numPr>
          <w:ilvl w:val="0"/>
          <w:numId w:val="19"/>
        </w:numPr>
      </w:pPr>
      <w:r>
        <w:t>System should prohibit access to particular controls by unprivileged users</w:t>
      </w:r>
    </w:p>
    <w:p w:rsidR="002C05F6" w:rsidRDefault="00B95D3D" w:rsidP="00B95D3D">
      <w:pPr>
        <w:pStyle w:val="Heading3"/>
      </w:pPr>
      <w:r>
        <w:t>medium priority</w:t>
      </w:r>
    </w:p>
    <w:p w:rsidR="00B95D3D" w:rsidRDefault="00B95D3D" w:rsidP="00B95D3D">
      <w:pPr>
        <w:pStyle w:val="ListParagraph"/>
        <w:numPr>
          <w:ilvl w:val="0"/>
          <w:numId w:val="20"/>
        </w:numPr>
      </w:pPr>
      <w:r>
        <w:t>System should use multiple points of failure to minimize compromised machines.</w:t>
      </w:r>
    </w:p>
    <w:p w:rsidR="00B95D3D" w:rsidRDefault="00B95D3D" w:rsidP="00B95D3D">
      <w:pPr>
        <w:pStyle w:val="Heading2"/>
      </w:pPr>
      <w:r>
        <w:t>Platform</w:t>
      </w:r>
    </w:p>
    <w:p w:rsidR="00B95D3D" w:rsidRDefault="00B95D3D" w:rsidP="00B95D3D">
      <w:pPr>
        <w:pStyle w:val="Heading3"/>
      </w:pPr>
      <w:r>
        <w:t>medium priority</w:t>
      </w:r>
    </w:p>
    <w:p w:rsidR="00B95D3D" w:rsidRDefault="00B95D3D" w:rsidP="00B95D3D">
      <w:pPr>
        <w:pStyle w:val="ListParagraph"/>
        <w:numPr>
          <w:ilvl w:val="0"/>
          <w:numId w:val="20"/>
        </w:numPr>
      </w:pPr>
      <w:r>
        <w:t>System should be able to run on any machine that contains at least 512 MB of RAM and 1 GB of available storage</w:t>
      </w:r>
    </w:p>
    <w:p w:rsidR="00B95D3D" w:rsidRDefault="00B95D3D" w:rsidP="00B95D3D">
      <w:pPr>
        <w:pStyle w:val="ListParagraph"/>
        <w:numPr>
          <w:ilvl w:val="0"/>
          <w:numId w:val="20"/>
        </w:numPr>
      </w:pPr>
      <w:r>
        <w:t>System should have an off-terminal location for database backup</w:t>
      </w:r>
    </w:p>
    <w:p w:rsidR="00B95D3D" w:rsidRDefault="00B95D3D" w:rsidP="00B95D3D">
      <w:pPr>
        <w:pStyle w:val="ListParagraph"/>
        <w:numPr>
          <w:ilvl w:val="0"/>
          <w:numId w:val="20"/>
        </w:numPr>
      </w:pPr>
      <w:r>
        <w:t>System should consume low levels of bandwidth (100 – 500 kbps)</w:t>
      </w:r>
    </w:p>
    <w:p w:rsidR="00B95D3D" w:rsidRDefault="00B95D3D" w:rsidP="00B95D3D">
      <w:pPr>
        <w:pStyle w:val="Heading3"/>
      </w:pPr>
      <w:r>
        <w:t>low priority</w:t>
      </w:r>
    </w:p>
    <w:p w:rsidR="00B95D3D" w:rsidRDefault="00B95D3D" w:rsidP="00B95D3D">
      <w:pPr>
        <w:pStyle w:val="ListParagraph"/>
        <w:numPr>
          <w:ilvl w:val="0"/>
          <w:numId w:val="21"/>
        </w:numPr>
      </w:pPr>
      <w:r>
        <w:t>System should use a standard database manager to ensure data integrity</w:t>
      </w:r>
    </w:p>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 w:rsidR="00B95D3D" w:rsidRDefault="00B95D3D" w:rsidP="00B95D3D">
      <w:pPr>
        <w:pStyle w:val="Heading1"/>
      </w:pPr>
      <w:r>
        <w:lastRenderedPageBreak/>
        <w:t>Application Description</w:t>
      </w:r>
    </w:p>
    <w:p w:rsidR="00B95D3D" w:rsidRPr="00B95D3D" w:rsidRDefault="00B95D3D" w:rsidP="00B95D3D"/>
    <w:p w:rsidR="00B95D3D" w:rsidRDefault="00B95D3D" w:rsidP="00D1469A">
      <w:pPr>
        <w:ind w:firstLine="708"/>
      </w:pPr>
      <w:r>
        <w:t xml:space="preserve">The application (Project Opal) </w:t>
      </w:r>
      <w:r w:rsidR="00D1469A">
        <w:t>seeks mainly to improve the reliability of recording shifts in JKS Enterprises. By using modern data recording techniques such as employing SQL databases and strict, data-cleansing forms, JKS Enterprises can regain confidence in the historical data of their shifts and be able to compensate their workers correctly and fairly. Project Opal also seeks to reduce human time involved in the process of managing employee scheduled time and assist human resources in creating accurate documentation for accounting purposes and generating a backlog of data for employees and management to review for strategic planning.</w:t>
      </w:r>
    </w:p>
    <w:p w:rsidR="00D1469A" w:rsidRDefault="00D1469A" w:rsidP="00D1469A">
      <w:pPr>
        <w:ind w:firstLine="708"/>
      </w:pPr>
      <w:r>
        <w:t>Project Opal overhauls an arduous and error-prone system by automating each step in the process and implementing safeguards and internal tests along the way. Project Opal also lets the regular users of the system (drivers) record their hours without confusion and provides information about their recent activities. The system is designed to be simple and easy-to-use for anyone, with no amount of technical knowledge required</w:t>
      </w:r>
      <w:r w:rsidR="003F57FC">
        <w:t xml:space="preserve"> to get benefit.</w:t>
      </w:r>
    </w:p>
    <w:p w:rsidR="003F57FC" w:rsidRDefault="003F57FC" w:rsidP="00D1469A">
      <w:pPr>
        <w:ind w:firstLine="708"/>
      </w:pPr>
      <w:r>
        <w:t>The new system will be used by a variety of users within the organization- cab drivers, dispatchers and mechanics will be included in the regular users. Managers, bookkeepers and owners will be counted among administrative users.</w:t>
      </w:r>
    </w:p>
    <w:p w:rsidR="003F57FC" w:rsidRDefault="003F57FC" w:rsidP="00D1469A">
      <w:pPr>
        <w:ind w:firstLine="708"/>
      </w:pPr>
      <w:r>
        <w:t>Version 1 of Project Opal has a bevy of immediately useful features to JKS Enterprises. The user view of the system can record shifts, record vehicle numbers, give incremental or comprehensive review data. The user view also protects all user logins with passwords that are encrypted upon entry. Clocking in and clocking out automatically log out the user in order to speed use and reduce accidentally forgetting to log out. The data that is recorded is stored in a database for transportation and use.</w:t>
      </w:r>
    </w:p>
    <w:p w:rsidR="00455AC0" w:rsidRDefault="00455AC0" w:rsidP="00D1469A">
      <w:pPr>
        <w:ind w:firstLine="708"/>
      </w:pPr>
      <w:r>
        <w:t>The administrative view lets administrative users choose users and date ranges for automatic analysis. The administrative view shows previous shifts, a bar graph of shifts worked by month and a pie chart of day/night shift distribution. The administrative view is run as a web service that allows it to be accessible from a number of administrative machines and is completely separated from the user view- minimizing risk of compromised data.</w:t>
      </w: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D1469A">
      <w:pPr>
        <w:ind w:firstLine="708"/>
      </w:pPr>
    </w:p>
    <w:p w:rsidR="00455AC0" w:rsidRDefault="00455AC0" w:rsidP="00455AC0">
      <w:pPr>
        <w:pStyle w:val="Heading2"/>
      </w:pPr>
      <w:r>
        <w:lastRenderedPageBreak/>
        <w:t>Use Case Diagram</w:t>
      </w:r>
    </w:p>
    <w:p w:rsidR="00455AC0" w:rsidRDefault="007D7BBF" w:rsidP="00455AC0">
      <w:r>
        <w:rPr>
          <w:noProof/>
          <w:lang w:val="en-CA" w:eastAsia="en-CA"/>
        </w:rPr>
        <mc:AlternateContent>
          <mc:Choice Requires="wpg">
            <w:drawing>
              <wp:inline distT="0" distB="0" distL="0" distR="0">
                <wp:extent cx="5924550" cy="5267325"/>
                <wp:effectExtent l="0" t="0" r="19050" b="28575"/>
                <wp:docPr id="15" name="Group 15"/>
                <wp:cNvGraphicFramePr/>
                <a:graphic xmlns:a="http://schemas.openxmlformats.org/drawingml/2006/main">
                  <a:graphicData uri="http://schemas.microsoft.com/office/word/2010/wordprocessingGroup">
                    <wpg:wgp>
                      <wpg:cNvGrpSpPr/>
                      <wpg:grpSpPr>
                        <a:xfrm>
                          <a:off x="0" y="0"/>
                          <a:ext cx="5924550" cy="5267325"/>
                          <a:chOff x="0" y="0"/>
                          <a:chExt cx="5924550" cy="5267325"/>
                        </a:xfrm>
                      </wpg:grpSpPr>
                      <wps:wsp>
                        <wps:cNvPr id="1" name="Oval 1"/>
                        <wps:cNvSpPr/>
                        <wps:spPr>
                          <a:xfrm>
                            <a:off x="2200275" y="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00275" y="11525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Clock-out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200275" y="227647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Review previous shifts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00275" y="3371850"/>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Generate 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00275" y="4505325"/>
                            <a:ext cx="1524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AC0" w:rsidRDefault="00455AC0" w:rsidP="00455AC0">
                              <w:pPr>
                                <w:jc w:val="center"/>
                              </w:pPr>
                              <w:r>
                                <w:t>Create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miley Face 7"/>
                        <wps:cNvSpPr/>
                        <wps:spPr>
                          <a:xfrm>
                            <a:off x="0" y="2200275"/>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Default="007D7BBF" w:rsidP="007D7BBF">
                              <w:pPr>
                                <w:jc w:val="center"/>
                              </w:pPr>
                              <w:r>
                                <w:t>Regular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miley Face 8"/>
                        <wps:cNvSpPr/>
                        <wps:spPr>
                          <a:xfrm>
                            <a:off x="4762500" y="2190750"/>
                            <a:ext cx="1162050" cy="1143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895350" y="466725"/>
                            <a:ext cx="1333500" cy="1866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085850" y="1657350"/>
                            <a:ext cx="1152525"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1171575" y="2667000"/>
                            <a:ext cx="1038225"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3714750" y="2657475"/>
                            <a:ext cx="10572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3676650" y="2971800"/>
                            <a:ext cx="1152525"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3609975" y="3190875"/>
                            <a:ext cx="1390650" cy="1581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5" o:spid="_x0000_s1026" style="width:466.5pt;height:414.75pt;mso-position-horizontal-relative:char;mso-position-vertical-relative:line" coordsize="59245,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">
                <v:oval id="Oval 1" o:spid="_x0000_s1027" style="position:absolute;left:22002;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0f6fc6 [3204]" strokecolor="#073662 [1604]" strokeweight="1pt">
                  <v:stroke joinstyle="miter"/>
                  <v:textbox>
                    <w:txbxContent>
                      <w:p w:rsidR="00455AC0" w:rsidRDefault="00455AC0" w:rsidP="00455AC0">
                        <w:pPr>
                          <w:jc w:val="center"/>
                        </w:pPr>
                        <w:r>
                          <w:t>Clock-in</w:t>
                        </w:r>
                      </w:p>
                    </w:txbxContent>
                  </v:textbox>
                </v:oval>
                <v:oval id="Oval 3" o:spid="_x0000_s1028" style="position:absolute;left:22002;top:11525;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0f6fc6 [3204]" strokecolor="#073662 [1604]" strokeweight="1pt">
                  <v:stroke joinstyle="miter"/>
                  <v:textbox>
                    <w:txbxContent>
                      <w:p w:rsidR="00455AC0" w:rsidRDefault="00455AC0" w:rsidP="00455AC0">
                        <w:pPr>
                          <w:jc w:val="center"/>
                        </w:pPr>
                        <w:r>
                          <w:t>Clock-out</w:t>
                        </w:r>
                      </w:p>
                    </w:txbxContent>
                  </v:textbox>
                </v:oval>
                <v:oval id="Oval 4" o:spid="_x0000_s1029" style="position:absolute;left:22002;top:22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Review previous shifts</w:t>
                        </w:r>
                      </w:p>
                    </w:txbxContent>
                  </v:textbox>
                </v:oval>
                <v:oval id="Oval 5" o:spid="_x0000_s1030" style="position:absolute;left:22002;top:3371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0f6fc6 [3204]" strokecolor="#073662 [1604]" strokeweight="1pt">
                  <v:stroke joinstyle="miter"/>
                  <v:textbox>
                    <w:txbxContent>
                      <w:p w:rsidR="00455AC0" w:rsidRDefault="00455AC0" w:rsidP="00455AC0">
                        <w:pPr>
                          <w:jc w:val="center"/>
                        </w:pPr>
                        <w:r>
                          <w:t>Generate historical data</w:t>
                        </w:r>
                      </w:p>
                    </w:txbxContent>
                  </v:textbox>
                </v:oval>
                <v:oval id="Oval 6" o:spid="_x0000_s1031" style="position:absolute;left:22002;top:45053;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0f6fc6 [3204]" strokecolor="#073662 [1604]" strokeweight="1pt">
                  <v:stroke joinstyle="miter"/>
                  <v:textbox>
                    <w:txbxContent>
                      <w:p w:rsidR="00455AC0" w:rsidRDefault="00455AC0" w:rsidP="00455AC0">
                        <w:pPr>
                          <w:jc w:val="center"/>
                        </w:pPr>
                        <w:r>
                          <w:t>Create new user</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32" type="#_x0000_t96" style="position:absolute;top:22002;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sGcEA&#10;AADaAAAADwAAAGRycy9kb3ducmV2LnhtbESPQYvCMBSE74L/IbwFb5quB1e6RlkEi+BJdw96ezbP&#10;trR5KU1a4783woLHYWa+YVabYBoxUOcqywo+ZwkI4tzqigsFf7+76RKE88gaG8uk4EEONuvxaIWp&#10;tnc+0nDyhYgQdikqKL1vUyldXpJBN7MtcfRutjPoo+wKqTu8R7hp5DxJFtJgxXGhxJa2JeX1qTcK&#10;Lv3WhuEqL/U5ycLheMt83WdKTT7CzzcIT8G/w//tvVbwBa8r8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7rBnBAAAA2gAAAA8AAAAAAAAAAAAAAAAAmAIAAGRycy9kb3du&#10;cmV2LnhtbFBLBQYAAAAABAAEAPUAAACGAwAAAAA=&#10;" fillcolor="#0f6fc6 [3204]" strokecolor="#073662 [1604]" strokeweight="1pt">
                  <v:stroke joinstyle="miter"/>
                  <v:textbox>
                    <w:txbxContent>
                      <w:p w:rsidR="007D7BBF" w:rsidRDefault="007D7BBF" w:rsidP="007D7BBF">
                        <w:pPr>
                          <w:jc w:val="center"/>
                        </w:pPr>
                      </w:p>
                      <w:p w:rsidR="007D7BBF" w:rsidRDefault="007D7BBF" w:rsidP="007D7BBF">
                        <w:pPr>
                          <w:jc w:val="center"/>
                        </w:pPr>
                        <w:r>
                          <w:t>Regular User</w:t>
                        </w:r>
                      </w:p>
                    </w:txbxContent>
                  </v:textbox>
                </v:shape>
                <v:shape id="Smiley Face 8" o:spid="_x0000_s1033" type="#_x0000_t96" style="position:absolute;left:47625;top:21907;width:1162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4a78A&#10;AADaAAAADwAAAGRycy9kb3ducmV2LnhtbERPTYvCMBC9C/sfwix403Q9LEs1LSJYFjzpetDb2Ixt&#10;aTMpTVqz/94cBI+P973Jg+nERINrLCv4WiYgiEurG64UnP/2ix8QziNr7CyTgn9ykGcfsw2m2j74&#10;SNPJVyKGsEtRQe19n0rpypoMuqXtiSN3t4NBH+FQST3gI4abTq6S5FsabDg21NjTrqayPY1GwXXc&#10;2TDd5LW9JEU4HO+Fb8dCqfln2K5BeAr+LX65f7WCuDVeiTd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JDhrvwAAANoAAAAPAAAAAAAAAAAAAAAAAJgCAABkcnMvZG93bnJl&#10;di54bWxQSwUGAAAAAAQABAD1AAAAhAMAAAAA&#10;" fillcolor="#0f6fc6 [3204]" strokecolor="#073662 [1604]" strokeweight="1pt">
                  <v:stroke joinstyle="miter"/>
                  <v:textbox>
                    <w:txbxContent>
                      <w:p w:rsidR="007D7BBF" w:rsidRDefault="007D7BBF" w:rsidP="007D7BBF">
                        <w:pPr>
                          <w:jc w:val="center"/>
                        </w:pPr>
                      </w:p>
                      <w:p w:rsidR="007D7BBF" w:rsidRPr="007D7BBF" w:rsidRDefault="007D7BBF" w:rsidP="007D7BBF">
                        <w:pPr>
                          <w:jc w:val="center"/>
                          <w:rPr>
                            <w:sz w:val="20"/>
                            <w:szCs w:val="20"/>
                          </w:rPr>
                        </w:pPr>
                        <w:proofErr w:type="spellStart"/>
                        <w:r>
                          <w:rPr>
                            <w:sz w:val="20"/>
                            <w:szCs w:val="20"/>
                          </w:rPr>
                          <w:t>Administra</w:t>
                        </w:r>
                        <w:proofErr w:type="spellEnd"/>
                        <w:r>
                          <w:rPr>
                            <w:sz w:val="20"/>
                            <w:szCs w:val="20"/>
                          </w:rPr>
                          <w:t>-t</w:t>
                        </w:r>
                        <w:r w:rsidRPr="007D7BBF">
                          <w:rPr>
                            <w:sz w:val="20"/>
                            <w:szCs w:val="20"/>
                          </w:rPr>
                          <w:t>or</w:t>
                        </w:r>
                      </w:p>
                    </w:txbxContent>
                  </v:textbox>
                </v:shape>
                <v:line id="Straight Connector 9" o:spid="_x0000_s1034" style="position:absolute;flip:y;visibility:visible;mso-wrap-style:square" from="8953,4667" to="2228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0f6fc6 [3204]" strokeweight=".5pt">
                  <v:stroke joinstyle="miter"/>
                </v:line>
                <v:line id="Straight Connector 10" o:spid="_x0000_s1035" style="position:absolute;flip:y;visibility:visible;mso-wrap-style:square" from="10858,16573" to="22383,24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0f6fc6 [3204]" strokeweight=".5pt">
                  <v:stroke joinstyle="miter"/>
                </v:line>
                <v:line id="Straight Connector 11" o:spid="_x0000_s1036" style="position:absolute;flip:y;visibility:visible;mso-wrap-style:square" from="11715,26670" to="22098,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0f6fc6 [3204]" strokeweight=".5pt">
                  <v:stroke joinstyle="miter"/>
                </v:line>
                <v:line id="Straight Connector 12" o:spid="_x0000_s1037" style="position:absolute;flip:x y;visibility:visible;mso-wrap-style:square" from="37147,26574" to="47720,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QpMEAAADbAAAADwAAAGRycy9kb3ducmV2LnhtbERPS2sCMRC+C/0PYQpepCYKLsvWKKUg&#10;1EMPvu7DZrq7dDNZk9Rd/fWNIHibj+85y/VgW3EhHxrHGmZTBYK4dKbhSsPxsHnLQYSIbLB1TBqu&#10;FGC9ehktsTCu5x1d9rESKYRDgRrqGLtCylDWZDFMXUecuB/nLcYEfSWNxz6F21bOlcqkxYZTQ40d&#10;fdZU/u7/rIYt3RbN5DT7zivVu01+PvtMZVqPX4ePdxCRhvgUP9xfJs2fw/2Xd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pCkwQAAANsAAAAPAAAAAAAAAAAAAAAA&#10;AKECAABkcnMvZG93bnJldi54bWxQSwUGAAAAAAQABAD5AAAAjwMAAAAA&#10;" strokecolor="#0f6fc6 [3204]" strokeweight=".5pt">
                  <v:stroke joinstyle="miter"/>
                </v:line>
                <v:line id="Straight Connector 13" o:spid="_x0000_s1038" style="position:absolute;flip:x;visibility:visible;mso-wrap-style:square" from="36766,29718" to="48291,3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0f6fc6 [3204]" strokeweight=".5pt">
                  <v:stroke joinstyle="miter"/>
                </v:line>
                <v:line id="Straight Connector 14" o:spid="_x0000_s1039" style="position:absolute;flip:x;visibility:visible;mso-wrap-style:square" from="36099,31908" to="50006,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0f6fc6 [3204]" strokeweight=".5pt">
                  <v:stroke joinstyle="miter"/>
                </v:line>
                <w10:anchorlock/>
              </v:group>
            </w:pict>
          </mc:Fallback>
        </mc:AlternateContent>
      </w:r>
    </w:p>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455AC0"/>
    <w:p w:rsidR="007D7BBF" w:rsidRDefault="007D7BBF" w:rsidP="007D7BBF">
      <w:pPr>
        <w:pStyle w:val="Heading2"/>
      </w:pPr>
      <w:r>
        <w:lastRenderedPageBreak/>
        <w:t>Review of Requirements</w:t>
      </w:r>
    </w:p>
    <w:p w:rsidR="007D7BBF" w:rsidRPr="002C05F6" w:rsidRDefault="007D7BBF" w:rsidP="007D7BBF">
      <w:pPr>
        <w:pStyle w:val="Heading2"/>
      </w:pPr>
      <w:r w:rsidRPr="002C05F6">
        <w:t>Functional</w:t>
      </w:r>
    </w:p>
    <w:p w:rsidR="007D7BBF" w:rsidRPr="002C05F6" w:rsidRDefault="007D7BBF" w:rsidP="007D7BBF">
      <w:pPr>
        <w:pStyle w:val="Heading3"/>
      </w:pPr>
      <w:r w:rsidRPr="002C05F6">
        <w:t>High Priority</w:t>
      </w:r>
    </w:p>
    <w:p w:rsidR="007D7BBF" w:rsidRDefault="007D7BBF" w:rsidP="007D7BBF">
      <w:pPr>
        <w:pStyle w:val="ListParagraph"/>
        <w:numPr>
          <w:ilvl w:val="0"/>
          <w:numId w:val="13"/>
        </w:numPr>
      </w:pPr>
      <w:r>
        <w:t>System should manage shifting starting and ending (clocking in and clocking out)</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provide review data for employees</w:t>
      </w:r>
    </w:p>
    <w:p w:rsidR="007D7BBF" w:rsidRDefault="007D7BBF" w:rsidP="007D7BBF">
      <w:pPr>
        <w:pStyle w:val="ListParagraph"/>
        <w:numPr>
          <w:ilvl w:val="1"/>
          <w:numId w:val="13"/>
        </w:numPr>
      </w:pPr>
      <w:r>
        <w:t>System supports as of version 1</w:t>
      </w:r>
    </w:p>
    <w:p w:rsidR="007D7BBF" w:rsidRDefault="007D7BBF" w:rsidP="007D7BBF">
      <w:pPr>
        <w:pStyle w:val="ListParagraph"/>
        <w:numPr>
          <w:ilvl w:val="0"/>
          <w:numId w:val="13"/>
        </w:numPr>
      </w:pPr>
      <w:r>
        <w:t>System should allow managers to modify shifts</w:t>
      </w:r>
    </w:p>
    <w:p w:rsidR="007D7BBF" w:rsidRDefault="007D7BBF" w:rsidP="007D7BBF">
      <w:pPr>
        <w:pStyle w:val="ListParagraph"/>
        <w:numPr>
          <w:ilvl w:val="1"/>
          <w:numId w:val="22"/>
        </w:numPr>
      </w:pPr>
      <w:r>
        <w:t>System does not allow modification due to complexity of being SOX-compliant</w:t>
      </w:r>
    </w:p>
    <w:p w:rsidR="007D7BBF" w:rsidRDefault="007D7BBF" w:rsidP="007D7BBF">
      <w:pPr>
        <w:pStyle w:val="Heading3"/>
      </w:pPr>
      <w:r>
        <w:t>medium priority</w:t>
      </w:r>
    </w:p>
    <w:p w:rsidR="007D7BBF" w:rsidRDefault="007D7BBF" w:rsidP="007D7BBF">
      <w:pPr>
        <w:pStyle w:val="ListParagraph"/>
        <w:numPr>
          <w:ilvl w:val="0"/>
          <w:numId w:val="14"/>
        </w:numPr>
      </w:pPr>
      <w:r>
        <w:t>System should show managers an overview of hours worked by all employees</w:t>
      </w:r>
    </w:p>
    <w:p w:rsidR="007D7BBF" w:rsidRDefault="007D7BBF" w:rsidP="007D7BBF">
      <w:pPr>
        <w:pStyle w:val="ListParagraph"/>
        <w:numPr>
          <w:ilvl w:val="1"/>
          <w:numId w:val="14"/>
        </w:numPr>
      </w:pPr>
      <w:r>
        <w:t>System shows more granular results. Not completed due to priority</w:t>
      </w:r>
    </w:p>
    <w:p w:rsidR="007D7BBF" w:rsidRDefault="007D7BBF" w:rsidP="007D7BBF">
      <w:pPr>
        <w:pStyle w:val="ListParagraph"/>
        <w:numPr>
          <w:ilvl w:val="0"/>
          <w:numId w:val="14"/>
        </w:numPr>
      </w:pPr>
      <w:r>
        <w:t>System should generate graphs &amp; analytics based on historical data</w:t>
      </w:r>
    </w:p>
    <w:p w:rsidR="007D7BBF" w:rsidRDefault="007D7BBF" w:rsidP="007D7BBF">
      <w:pPr>
        <w:pStyle w:val="ListParagraph"/>
        <w:numPr>
          <w:ilvl w:val="1"/>
          <w:numId w:val="23"/>
        </w:numPr>
      </w:pPr>
      <w:r>
        <w:t>System supports as of version 1</w:t>
      </w:r>
    </w:p>
    <w:p w:rsidR="007D7BBF" w:rsidRDefault="007D7BBF" w:rsidP="007D7BBF">
      <w:pPr>
        <w:pStyle w:val="ListParagraph"/>
        <w:numPr>
          <w:ilvl w:val="0"/>
          <w:numId w:val="23"/>
        </w:numPr>
      </w:pPr>
      <w:r>
        <w:t xml:space="preserve">System should be able to automatically print </w:t>
      </w:r>
      <w:proofErr w:type="spellStart"/>
      <w:r>
        <w:t>cheques</w:t>
      </w:r>
      <w:proofErr w:type="spellEnd"/>
    </w:p>
    <w:p w:rsidR="007D7BBF" w:rsidRDefault="007D7BBF" w:rsidP="007D7BBF">
      <w:pPr>
        <w:pStyle w:val="ListParagraph"/>
        <w:numPr>
          <w:ilvl w:val="1"/>
          <w:numId w:val="24"/>
        </w:numPr>
      </w:pPr>
      <w:r>
        <w:t>Feature rejected due to scope issues</w:t>
      </w:r>
    </w:p>
    <w:p w:rsidR="007D7BBF" w:rsidRDefault="007D7BBF" w:rsidP="007D7BBF">
      <w:pPr>
        <w:pStyle w:val="Heading3"/>
      </w:pPr>
      <w:r>
        <w:t>low priority</w:t>
      </w:r>
    </w:p>
    <w:p w:rsidR="007D7BBF" w:rsidRDefault="007D7BBF" w:rsidP="007D7BBF">
      <w:pPr>
        <w:pStyle w:val="ListParagraph"/>
        <w:numPr>
          <w:ilvl w:val="0"/>
          <w:numId w:val="15"/>
        </w:numPr>
      </w:pPr>
      <w:r>
        <w:t>System should show messages from administrators on the screen</w:t>
      </w:r>
    </w:p>
    <w:p w:rsidR="007D7BBF" w:rsidRDefault="007D7BBF" w:rsidP="007D7BBF">
      <w:pPr>
        <w:pStyle w:val="ListParagraph"/>
        <w:numPr>
          <w:ilvl w:val="1"/>
          <w:numId w:val="15"/>
        </w:numPr>
      </w:pPr>
      <w:r>
        <w:t>Not implemented, deemed little use and too confusing</w:t>
      </w:r>
    </w:p>
    <w:p w:rsidR="007D7BBF" w:rsidRDefault="007D7BBF" w:rsidP="007D7BBF">
      <w:pPr>
        <w:pStyle w:val="Heading2"/>
      </w:pPr>
      <w:r>
        <w:t>Usability</w:t>
      </w:r>
    </w:p>
    <w:p w:rsidR="007D7BBF" w:rsidRDefault="007D7BBF" w:rsidP="007D7BBF">
      <w:pPr>
        <w:pStyle w:val="Heading3"/>
      </w:pPr>
      <w:r>
        <w:t>high priority</w:t>
      </w:r>
    </w:p>
    <w:p w:rsidR="007D7BBF" w:rsidRDefault="007D7BBF" w:rsidP="007D7BBF">
      <w:pPr>
        <w:pStyle w:val="ListParagraph"/>
        <w:numPr>
          <w:ilvl w:val="0"/>
          <w:numId w:val="15"/>
        </w:numPr>
      </w:pPr>
      <w:r>
        <w:t>System should allow a user to clock-in or clock-out in at most 3 clicks</w:t>
      </w:r>
    </w:p>
    <w:p w:rsidR="007D7BBF" w:rsidRDefault="000A62C1" w:rsidP="007D7BBF">
      <w:pPr>
        <w:pStyle w:val="ListParagraph"/>
        <w:numPr>
          <w:ilvl w:val="1"/>
          <w:numId w:val="25"/>
        </w:numPr>
      </w:pPr>
      <w:r>
        <w:t>System allows user to clock-in/clock-out in 2 clicks</w:t>
      </w:r>
    </w:p>
    <w:p w:rsidR="007D7BBF" w:rsidRDefault="007D7BBF" w:rsidP="007D7BBF">
      <w:pPr>
        <w:pStyle w:val="ListParagraph"/>
        <w:numPr>
          <w:ilvl w:val="0"/>
          <w:numId w:val="25"/>
        </w:numPr>
      </w:pPr>
      <w:r>
        <w:t>System should have a simple interface with a minimum of technical jargon</w:t>
      </w:r>
    </w:p>
    <w:p w:rsidR="000A62C1" w:rsidRDefault="000A62C1" w:rsidP="000A62C1">
      <w:pPr>
        <w:pStyle w:val="ListParagraph"/>
        <w:numPr>
          <w:ilvl w:val="1"/>
          <w:numId w:val="25"/>
        </w:numPr>
      </w:pPr>
      <w:r>
        <w:t>System uses visual indicators for relevant actions</w:t>
      </w:r>
    </w:p>
    <w:p w:rsidR="007D7BBF" w:rsidRDefault="007D7BBF" w:rsidP="007D7BBF">
      <w:pPr>
        <w:pStyle w:val="Heading3"/>
      </w:pPr>
      <w:r>
        <w:t>medium priority</w:t>
      </w:r>
    </w:p>
    <w:p w:rsidR="007D7BBF" w:rsidRDefault="007D7BBF" w:rsidP="007D7BBF">
      <w:pPr>
        <w:pStyle w:val="ListParagraph"/>
        <w:numPr>
          <w:ilvl w:val="0"/>
          <w:numId w:val="16"/>
        </w:numPr>
      </w:pPr>
      <w:r>
        <w:t>System should include help dialogs</w:t>
      </w:r>
    </w:p>
    <w:p w:rsidR="000A62C1" w:rsidRDefault="000A62C1" w:rsidP="000A62C1">
      <w:pPr>
        <w:pStyle w:val="ListParagraph"/>
        <w:numPr>
          <w:ilvl w:val="1"/>
          <w:numId w:val="16"/>
        </w:numPr>
      </w:pPr>
      <w:r>
        <w:t>Not enough time in cycle- priority for version 2</w:t>
      </w:r>
    </w:p>
    <w:p w:rsidR="007D7BBF" w:rsidRDefault="007D7BBF" w:rsidP="007D7BBF">
      <w:pPr>
        <w:pStyle w:val="ListParagraph"/>
        <w:numPr>
          <w:ilvl w:val="0"/>
          <w:numId w:val="16"/>
        </w:numPr>
      </w:pPr>
      <w:r>
        <w:t>System should have multiple types of cues</w:t>
      </w:r>
    </w:p>
    <w:p w:rsidR="000A62C1" w:rsidRDefault="000A62C1" w:rsidP="000A62C1">
      <w:pPr>
        <w:pStyle w:val="ListParagraph"/>
        <w:numPr>
          <w:ilvl w:val="1"/>
          <w:numId w:val="26"/>
        </w:numPr>
      </w:pPr>
      <w:r>
        <w:t>System supports as of version 1</w:t>
      </w:r>
    </w:p>
    <w:p w:rsidR="007D7BBF" w:rsidRDefault="007D7BBF" w:rsidP="007D7BBF">
      <w:pPr>
        <w:pStyle w:val="Heading2"/>
      </w:pPr>
      <w:r>
        <w:lastRenderedPageBreak/>
        <w:t>Reliability</w:t>
      </w:r>
    </w:p>
    <w:p w:rsidR="007D7BBF" w:rsidRDefault="007D7BBF" w:rsidP="007D7BBF">
      <w:pPr>
        <w:pStyle w:val="Heading3"/>
      </w:pPr>
      <w:r>
        <w:t>high priority</w:t>
      </w:r>
    </w:p>
    <w:p w:rsidR="007D7BBF" w:rsidRDefault="007D7BBF" w:rsidP="007D7BBF">
      <w:pPr>
        <w:pStyle w:val="ListParagraph"/>
        <w:numPr>
          <w:ilvl w:val="0"/>
          <w:numId w:val="17"/>
        </w:numPr>
      </w:pPr>
      <w:r>
        <w:t>System should remain active 99.15% of the time (6 hours of downtime a month due to critical failures)</w:t>
      </w:r>
    </w:p>
    <w:p w:rsidR="000A62C1" w:rsidRDefault="000A62C1" w:rsidP="000A62C1">
      <w:pPr>
        <w:pStyle w:val="ListParagraph"/>
        <w:numPr>
          <w:ilvl w:val="1"/>
          <w:numId w:val="17"/>
        </w:numPr>
      </w:pPr>
      <w:r>
        <w:t>System has not failed during testing, however duration testing not feasible</w:t>
      </w:r>
    </w:p>
    <w:p w:rsidR="007D7BBF" w:rsidRDefault="007D7BBF" w:rsidP="007D7BBF">
      <w:pPr>
        <w:pStyle w:val="ListParagraph"/>
        <w:numPr>
          <w:ilvl w:val="0"/>
          <w:numId w:val="17"/>
        </w:numPr>
      </w:pPr>
      <w:r>
        <w:t>System should have adequate failure recovery protocols</w:t>
      </w:r>
    </w:p>
    <w:p w:rsidR="000A62C1" w:rsidRDefault="000A62C1" w:rsidP="000A62C1">
      <w:pPr>
        <w:pStyle w:val="ListParagraph"/>
        <w:numPr>
          <w:ilvl w:val="1"/>
          <w:numId w:val="17"/>
        </w:numPr>
      </w:pPr>
      <w:r>
        <w:t>System atomically stores records without database locking</w:t>
      </w:r>
    </w:p>
    <w:p w:rsidR="007D7BBF" w:rsidRDefault="007D7BBF" w:rsidP="007D7BBF">
      <w:pPr>
        <w:pStyle w:val="ListParagraph"/>
        <w:numPr>
          <w:ilvl w:val="0"/>
          <w:numId w:val="17"/>
        </w:numPr>
      </w:pPr>
      <w:r>
        <w:t>System should maintain data integrity as well as minimize data loss (barring electrical failure or other critical computer hardware malfunction)</w:t>
      </w:r>
    </w:p>
    <w:p w:rsidR="000A62C1" w:rsidRDefault="000A62C1" w:rsidP="000A62C1">
      <w:pPr>
        <w:pStyle w:val="ListParagraph"/>
        <w:numPr>
          <w:ilvl w:val="1"/>
          <w:numId w:val="17"/>
        </w:numPr>
      </w:pPr>
      <w:r>
        <w:t>System can store database file in remote location</w:t>
      </w:r>
    </w:p>
    <w:p w:rsidR="007D7BBF" w:rsidRDefault="007D7BBF" w:rsidP="007D7BBF">
      <w:pPr>
        <w:pStyle w:val="Heading3"/>
      </w:pPr>
      <w:r>
        <w:t>medium priority</w:t>
      </w:r>
    </w:p>
    <w:p w:rsidR="007D7BBF" w:rsidRDefault="007D7BBF" w:rsidP="007D7BBF">
      <w:pPr>
        <w:pStyle w:val="ListParagraph"/>
        <w:numPr>
          <w:ilvl w:val="0"/>
          <w:numId w:val="18"/>
        </w:numPr>
      </w:pPr>
      <w:r>
        <w:t>System should be separated so as to allow easy backup of the database and other data-critical components of the application</w:t>
      </w:r>
    </w:p>
    <w:p w:rsidR="000A62C1" w:rsidRDefault="000A62C1" w:rsidP="000A62C1">
      <w:pPr>
        <w:pStyle w:val="ListParagraph"/>
        <w:numPr>
          <w:ilvl w:val="1"/>
          <w:numId w:val="18"/>
        </w:numPr>
      </w:pPr>
      <w:r>
        <w:t>System supports as of version 1</w:t>
      </w:r>
    </w:p>
    <w:p w:rsidR="007D7BBF" w:rsidRDefault="007D7BBF" w:rsidP="007D7BBF">
      <w:pPr>
        <w:pStyle w:val="Heading3"/>
      </w:pPr>
      <w:r>
        <w:t>low priority</w:t>
      </w:r>
    </w:p>
    <w:p w:rsidR="007D7BBF" w:rsidRDefault="007D7BBF" w:rsidP="007D7BBF">
      <w:pPr>
        <w:pStyle w:val="ListParagraph"/>
        <w:numPr>
          <w:ilvl w:val="0"/>
          <w:numId w:val="18"/>
        </w:numPr>
      </w:pPr>
      <w:r>
        <w:t>System should have multiple points of failure, rather than rely on a single machine</w:t>
      </w:r>
    </w:p>
    <w:p w:rsidR="000A62C1" w:rsidRDefault="000A62C1" w:rsidP="000A62C1">
      <w:pPr>
        <w:pStyle w:val="ListParagraph"/>
        <w:numPr>
          <w:ilvl w:val="1"/>
          <w:numId w:val="18"/>
        </w:numPr>
      </w:pPr>
      <w:r>
        <w:t>System separates user view &amp; administrative view</w:t>
      </w:r>
    </w:p>
    <w:p w:rsidR="007D7BBF" w:rsidRDefault="007D7BBF" w:rsidP="007D7BBF">
      <w:pPr>
        <w:pStyle w:val="Heading2"/>
      </w:pPr>
      <w:r>
        <w:t>Performance</w:t>
      </w:r>
    </w:p>
    <w:p w:rsidR="007D7BBF" w:rsidRDefault="007D7BBF" w:rsidP="007D7BBF">
      <w:pPr>
        <w:pStyle w:val="Heading3"/>
      </w:pPr>
      <w:r>
        <w:t>high priority</w:t>
      </w:r>
    </w:p>
    <w:p w:rsidR="007D7BBF" w:rsidRDefault="007D7BBF" w:rsidP="007D7BBF">
      <w:pPr>
        <w:pStyle w:val="ListParagraph"/>
        <w:numPr>
          <w:ilvl w:val="0"/>
          <w:numId w:val="18"/>
        </w:numPr>
      </w:pPr>
      <w:r>
        <w:t>System should be able to handle up to 100 active shifts</w:t>
      </w:r>
    </w:p>
    <w:p w:rsidR="000A62C1" w:rsidRDefault="000A62C1" w:rsidP="000A62C1">
      <w:pPr>
        <w:pStyle w:val="ListParagraph"/>
        <w:numPr>
          <w:ilvl w:val="1"/>
          <w:numId w:val="18"/>
        </w:numPr>
      </w:pPr>
      <w:r>
        <w:t>System tested with over 100 active shifts</w:t>
      </w:r>
    </w:p>
    <w:p w:rsidR="007D7BBF" w:rsidRDefault="007D7BBF" w:rsidP="007D7BBF">
      <w:pPr>
        <w:pStyle w:val="ListParagraph"/>
        <w:numPr>
          <w:ilvl w:val="0"/>
          <w:numId w:val="18"/>
        </w:numPr>
      </w:pPr>
      <w:r>
        <w:t>System should be able to process more than 10,000 historical shifts</w:t>
      </w:r>
    </w:p>
    <w:p w:rsidR="000A62C1" w:rsidRDefault="000A62C1" w:rsidP="000A62C1">
      <w:pPr>
        <w:pStyle w:val="ListParagraph"/>
        <w:numPr>
          <w:ilvl w:val="1"/>
          <w:numId w:val="18"/>
        </w:numPr>
      </w:pPr>
      <w:r>
        <w:t>System tested with over 10,000 historical shifts</w:t>
      </w:r>
    </w:p>
    <w:p w:rsidR="007D7BBF" w:rsidRDefault="007D7BBF" w:rsidP="007D7BBF">
      <w:pPr>
        <w:pStyle w:val="ListParagraph"/>
        <w:numPr>
          <w:ilvl w:val="0"/>
          <w:numId w:val="18"/>
        </w:numPr>
      </w:pPr>
      <w:r>
        <w:t>System should be able to generate at least 5 reports daily</w:t>
      </w:r>
    </w:p>
    <w:p w:rsidR="000A62C1" w:rsidRDefault="000A62C1" w:rsidP="000A62C1">
      <w:pPr>
        <w:pStyle w:val="ListParagraph"/>
        <w:numPr>
          <w:ilvl w:val="1"/>
          <w:numId w:val="18"/>
        </w:numPr>
      </w:pPr>
      <w:r>
        <w:t>System can generate historical data almost instantaneously</w:t>
      </w:r>
    </w:p>
    <w:p w:rsidR="007D7BBF" w:rsidRDefault="007D7BBF" w:rsidP="007D7BBF">
      <w:pPr>
        <w:pStyle w:val="Heading3"/>
      </w:pPr>
      <w:r>
        <w:t>medium priority</w:t>
      </w:r>
    </w:p>
    <w:p w:rsidR="007D7BBF" w:rsidRDefault="007D7BBF" w:rsidP="007D7BBF">
      <w:pPr>
        <w:pStyle w:val="ListParagraph"/>
        <w:numPr>
          <w:ilvl w:val="0"/>
          <w:numId w:val="19"/>
        </w:numPr>
      </w:pPr>
      <w:r>
        <w:t>System should be able to generate 3 large reports (&gt;1 hour processing time) bi-weekly</w:t>
      </w:r>
    </w:p>
    <w:p w:rsidR="00D14CD8" w:rsidRDefault="00D14CD8" w:rsidP="00D14CD8">
      <w:pPr>
        <w:pStyle w:val="ListParagraph"/>
        <w:numPr>
          <w:ilvl w:val="1"/>
          <w:numId w:val="19"/>
        </w:numPr>
      </w:pPr>
      <w:r>
        <w:t>Assumed, however untested</w:t>
      </w:r>
    </w:p>
    <w:p w:rsidR="007D7BBF" w:rsidRDefault="007D7BBF" w:rsidP="007D7BBF">
      <w:pPr>
        <w:pStyle w:val="Heading3"/>
      </w:pPr>
      <w:r>
        <w:t>low priority</w:t>
      </w:r>
    </w:p>
    <w:p w:rsidR="007D7BBF" w:rsidRDefault="007D7BBF" w:rsidP="007D7BBF">
      <w:pPr>
        <w:pStyle w:val="ListParagraph"/>
        <w:numPr>
          <w:ilvl w:val="0"/>
          <w:numId w:val="19"/>
        </w:numPr>
      </w:pPr>
      <w:r>
        <w:t>System should be able to handle 10 active logins</w:t>
      </w:r>
    </w:p>
    <w:p w:rsidR="00D14CD8" w:rsidRDefault="00D14CD8" w:rsidP="00D14CD8">
      <w:pPr>
        <w:pStyle w:val="ListParagraph"/>
        <w:numPr>
          <w:ilvl w:val="1"/>
          <w:numId w:val="29"/>
        </w:numPr>
      </w:pPr>
      <w:r>
        <w:t>System supports as of version 1</w:t>
      </w:r>
    </w:p>
    <w:p w:rsidR="00D14CD8" w:rsidRDefault="00D14CD8" w:rsidP="00D14CD8">
      <w:pPr>
        <w:pStyle w:val="ListParagraph"/>
        <w:numPr>
          <w:ilvl w:val="1"/>
          <w:numId w:val="29"/>
        </w:numPr>
      </w:pPr>
    </w:p>
    <w:p w:rsidR="007D7BBF" w:rsidRDefault="007D7BBF" w:rsidP="007D7BBF">
      <w:pPr>
        <w:pStyle w:val="Heading2"/>
      </w:pPr>
      <w:r>
        <w:lastRenderedPageBreak/>
        <w:t>Security</w:t>
      </w:r>
    </w:p>
    <w:p w:rsidR="007D7BBF" w:rsidRDefault="007D7BBF" w:rsidP="007D7BBF">
      <w:pPr>
        <w:pStyle w:val="Heading3"/>
      </w:pPr>
      <w:r>
        <w:t>high priority</w:t>
      </w:r>
    </w:p>
    <w:p w:rsidR="007D7BBF" w:rsidRDefault="007D7BBF" w:rsidP="00D14CD8">
      <w:pPr>
        <w:pStyle w:val="ListParagraph"/>
        <w:numPr>
          <w:ilvl w:val="0"/>
          <w:numId w:val="29"/>
        </w:numPr>
      </w:pPr>
      <w:r>
        <w:t>System should have unique user accounts that are protected by a password</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encrypt all passwords upon entry and not store any passwords as plaintext</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not divulge passwords to administrators or technical staff</w:t>
      </w:r>
    </w:p>
    <w:p w:rsidR="00D14CD8" w:rsidRDefault="00D14CD8" w:rsidP="00D14CD8">
      <w:pPr>
        <w:pStyle w:val="ListParagraph"/>
        <w:numPr>
          <w:ilvl w:val="1"/>
          <w:numId w:val="29"/>
        </w:numPr>
      </w:pPr>
      <w:r>
        <w:t>System supports as of version 1</w:t>
      </w:r>
    </w:p>
    <w:p w:rsidR="007D7BBF" w:rsidRDefault="007D7BBF" w:rsidP="00D14CD8">
      <w:pPr>
        <w:pStyle w:val="ListParagraph"/>
        <w:numPr>
          <w:ilvl w:val="0"/>
          <w:numId w:val="29"/>
        </w:numPr>
      </w:pPr>
      <w:r>
        <w:t>System should prohibit access to particular controls by unprivileged users</w:t>
      </w:r>
    </w:p>
    <w:p w:rsidR="00D14CD8" w:rsidRDefault="00D14CD8" w:rsidP="00D14CD8">
      <w:pPr>
        <w:pStyle w:val="ListParagraph"/>
        <w:numPr>
          <w:ilvl w:val="1"/>
          <w:numId w:val="29"/>
        </w:numPr>
      </w:pPr>
      <w:r>
        <w:t>System supports as of version 1</w:t>
      </w:r>
    </w:p>
    <w:p w:rsidR="007D7BBF" w:rsidRDefault="007D7BBF" w:rsidP="007D7BBF">
      <w:pPr>
        <w:pStyle w:val="Heading3"/>
      </w:pPr>
      <w:r>
        <w:t>medium priority</w:t>
      </w:r>
    </w:p>
    <w:p w:rsidR="007D7BBF" w:rsidRDefault="007D7BBF" w:rsidP="007D7BBF">
      <w:pPr>
        <w:pStyle w:val="ListParagraph"/>
        <w:numPr>
          <w:ilvl w:val="0"/>
          <w:numId w:val="20"/>
        </w:numPr>
      </w:pPr>
      <w:r>
        <w:t>System should use multiple points of failure to minimize compromised machines.</w:t>
      </w:r>
    </w:p>
    <w:p w:rsidR="00D14CD8" w:rsidRDefault="00D14CD8" w:rsidP="00D14CD8">
      <w:pPr>
        <w:pStyle w:val="ListParagraph"/>
        <w:numPr>
          <w:ilvl w:val="1"/>
          <w:numId w:val="20"/>
        </w:numPr>
      </w:pPr>
      <w:r>
        <w:t>System is separated between user view and administrator view</w:t>
      </w:r>
    </w:p>
    <w:p w:rsidR="007D7BBF" w:rsidRDefault="007D7BBF" w:rsidP="007D7BBF">
      <w:pPr>
        <w:pStyle w:val="Heading2"/>
      </w:pPr>
      <w:r>
        <w:t>Platform</w:t>
      </w:r>
    </w:p>
    <w:p w:rsidR="007D7BBF" w:rsidRDefault="007D7BBF" w:rsidP="007D7BBF">
      <w:pPr>
        <w:pStyle w:val="Heading3"/>
      </w:pPr>
      <w:r>
        <w:t>medium priority</w:t>
      </w:r>
    </w:p>
    <w:p w:rsidR="007D7BBF" w:rsidRDefault="007D7BBF" w:rsidP="007D7BBF">
      <w:pPr>
        <w:pStyle w:val="ListParagraph"/>
        <w:numPr>
          <w:ilvl w:val="0"/>
          <w:numId w:val="20"/>
        </w:numPr>
      </w:pPr>
      <w:r>
        <w:t>System should be able to run on any machine that contains at least 512 MB of RAM and 1 GB of available storage</w:t>
      </w:r>
    </w:p>
    <w:p w:rsidR="00D14CD8" w:rsidRDefault="00D14CD8" w:rsidP="00D14CD8">
      <w:pPr>
        <w:pStyle w:val="ListParagraph"/>
        <w:numPr>
          <w:ilvl w:val="1"/>
          <w:numId w:val="20"/>
        </w:numPr>
      </w:pPr>
      <w:r>
        <w:t>System supports as of version 1</w:t>
      </w:r>
    </w:p>
    <w:p w:rsidR="007D7BBF" w:rsidRDefault="007D7BBF" w:rsidP="007D7BBF">
      <w:pPr>
        <w:pStyle w:val="ListParagraph"/>
        <w:numPr>
          <w:ilvl w:val="0"/>
          <w:numId w:val="20"/>
        </w:numPr>
      </w:pPr>
      <w:r>
        <w:t>System should have an off-terminal location for database backup</w:t>
      </w:r>
    </w:p>
    <w:p w:rsidR="00D14CD8" w:rsidRDefault="00D14CD8" w:rsidP="00D14CD8">
      <w:pPr>
        <w:pStyle w:val="ListParagraph"/>
        <w:numPr>
          <w:ilvl w:val="1"/>
          <w:numId w:val="20"/>
        </w:numPr>
      </w:pPr>
      <w:r>
        <w:t>System has separate flat file database</w:t>
      </w:r>
    </w:p>
    <w:p w:rsidR="007D7BBF" w:rsidRDefault="007D7BBF" w:rsidP="007D7BBF">
      <w:pPr>
        <w:pStyle w:val="ListParagraph"/>
        <w:numPr>
          <w:ilvl w:val="0"/>
          <w:numId w:val="20"/>
        </w:numPr>
      </w:pPr>
      <w:r>
        <w:t>System should consume low levels of bandwidth (100 – 500 kbps)</w:t>
      </w:r>
    </w:p>
    <w:p w:rsidR="00D14CD8" w:rsidRDefault="00D14CD8" w:rsidP="00D14CD8">
      <w:pPr>
        <w:pStyle w:val="ListParagraph"/>
        <w:numPr>
          <w:ilvl w:val="1"/>
          <w:numId w:val="20"/>
        </w:numPr>
      </w:pPr>
      <w:r>
        <w:t xml:space="preserve">System consumes low levels of bandwidth by heavily utilizing </w:t>
      </w:r>
      <w:proofErr w:type="spellStart"/>
      <w:r>
        <w:t>Javascript</w:t>
      </w:r>
      <w:proofErr w:type="spellEnd"/>
    </w:p>
    <w:p w:rsidR="007D7BBF" w:rsidRDefault="007D7BBF" w:rsidP="007D7BBF">
      <w:pPr>
        <w:pStyle w:val="Heading3"/>
      </w:pPr>
      <w:r>
        <w:t>low priority</w:t>
      </w:r>
    </w:p>
    <w:p w:rsidR="007D7BBF" w:rsidRDefault="007D7BBF" w:rsidP="007D7BBF">
      <w:pPr>
        <w:pStyle w:val="ListParagraph"/>
        <w:numPr>
          <w:ilvl w:val="0"/>
          <w:numId w:val="21"/>
        </w:numPr>
      </w:pPr>
      <w:r>
        <w:t>System should use a standard database manager to ensure data integrity</w:t>
      </w:r>
    </w:p>
    <w:p w:rsidR="00D14CD8" w:rsidRDefault="00D14CD8" w:rsidP="00D14CD8">
      <w:pPr>
        <w:pStyle w:val="ListParagraph"/>
        <w:numPr>
          <w:ilvl w:val="1"/>
          <w:numId w:val="21"/>
        </w:numPr>
      </w:pPr>
      <w:r>
        <w:t>System uses SQLite, an industry accepted standard for SQL databases</w:t>
      </w:r>
    </w:p>
    <w:p w:rsidR="007D7BBF" w:rsidRPr="007D7BBF" w:rsidRDefault="007D7BBF" w:rsidP="007D7BBF"/>
    <w:p w:rsidR="007D7BBF" w:rsidRDefault="007D7BBF" w:rsidP="007D7BBF">
      <w:pPr>
        <w:pStyle w:val="Heading1"/>
      </w:pPr>
      <w:r>
        <w:t>technical details</w:t>
      </w:r>
    </w:p>
    <w:p w:rsidR="00D14CD8" w:rsidRPr="00D14CD8" w:rsidRDefault="00D14CD8" w:rsidP="00D14CD8"/>
    <w:p w:rsidR="00D14CD8" w:rsidRDefault="00D14CD8" w:rsidP="00D14CD8">
      <w:pPr>
        <w:pStyle w:val="Heading4"/>
        <w:rPr>
          <w:rStyle w:val="Emphasis"/>
          <w:rFonts w:asciiTheme="majorHAnsi" w:eastAsiaTheme="majorEastAsia" w:hAnsiTheme="majorHAnsi" w:cstheme="majorBidi"/>
          <w:i/>
          <w:iCs/>
          <w:color w:val="auto"/>
          <w:sz w:val="28"/>
          <w:szCs w:val="28"/>
        </w:rPr>
      </w:pPr>
      <w:r w:rsidRPr="00D14CD8">
        <w:rPr>
          <w:rStyle w:val="Emphasis"/>
          <w:rFonts w:asciiTheme="majorHAnsi" w:eastAsiaTheme="majorEastAsia" w:hAnsiTheme="majorHAnsi" w:cstheme="majorBidi"/>
          <w:i/>
          <w:iCs/>
          <w:color w:val="auto"/>
          <w:sz w:val="28"/>
          <w:szCs w:val="28"/>
        </w:rPr>
        <w:t>User view</w:t>
      </w:r>
    </w:p>
    <w:p w:rsidR="00D14CD8" w:rsidRDefault="00D14CD8" w:rsidP="00D14CD8">
      <w:pPr>
        <w:pStyle w:val="ListParagraph"/>
        <w:numPr>
          <w:ilvl w:val="0"/>
          <w:numId w:val="27"/>
        </w:numPr>
      </w:pPr>
      <w:r>
        <w:t>C#</w:t>
      </w:r>
    </w:p>
    <w:p w:rsidR="00D14CD8" w:rsidRDefault="00D14CD8" w:rsidP="00D14CD8">
      <w:pPr>
        <w:pStyle w:val="ListParagraph"/>
        <w:numPr>
          <w:ilvl w:val="0"/>
          <w:numId w:val="27"/>
        </w:numPr>
      </w:pPr>
      <w:r>
        <w:t>.NET Framework 4.5</w:t>
      </w:r>
    </w:p>
    <w:p w:rsidR="00D14CD8" w:rsidRDefault="00D14CD8" w:rsidP="00D14CD8">
      <w:pPr>
        <w:pStyle w:val="ListParagraph"/>
        <w:numPr>
          <w:ilvl w:val="0"/>
          <w:numId w:val="27"/>
        </w:numPr>
      </w:pPr>
      <w:r>
        <w:t>Windows Forms GUI toolkit</w:t>
      </w:r>
    </w:p>
    <w:p w:rsidR="00D14CD8" w:rsidRDefault="00D14CD8" w:rsidP="00D14CD8">
      <w:pPr>
        <w:pStyle w:val="Heading4"/>
      </w:pPr>
      <w:r>
        <w:lastRenderedPageBreak/>
        <w:t>Administrator view</w:t>
      </w:r>
    </w:p>
    <w:p w:rsidR="00D14CD8" w:rsidRDefault="00D14CD8" w:rsidP="00D14CD8">
      <w:pPr>
        <w:pStyle w:val="ListParagraph"/>
        <w:numPr>
          <w:ilvl w:val="0"/>
          <w:numId w:val="28"/>
        </w:numPr>
      </w:pPr>
      <w:r>
        <w:t>Python 3.2.1</w:t>
      </w:r>
    </w:p>
    <w:p w:rsidR="00D14CD8" w:rsidRDefault="00D14CD8" w:rsidP="00D14CD8">
      <w:pPr>
        <w:pStyle w:val="ListParagraph"/>
        <w:numPr>
          <w:ilvl w:val="0"/>
          <w:numId w:val="28"/>
        </w:numPr>
      </w:pPr>
      <w:r>
        <w:t>Bottle web server</w:t>
      </w:r>
    </w:p>
    <w:p w:rsidR="00D14CD8" w:rsidRDefault="00D14CD8" w:rsidP="00D14CD8">
      <w:pPr>
        <w:pStyle w:val="ListParagraph"/>
        <w:numPr>
          <w:ilvl w:val="0"/>
          <w:numId w:val="28"/>
        </w:numPr>
      </w:pPr>
      <w:r>
        <w:t>Front-end work done using HTML, CSS &amp; jQuery</w:t>
      </w:r>
    </w:p>
    <w:p w:rsidR="00D14CD8" w:rsidRDefault="00D14CD8" w:rsidP="00D14CD8">
      <w:pPr>
        <w:pStyle w:val="ListParagraph"/>
        <w:numPr>
          <w:ilvl w:val="0"/>
          <w:numId w:val="28"/>
        </w:numPr>
      </w:pPr>
      <w:r>
        <w:t>Chart.js used for graph generation</w:t>
      </w:r>
    </w:p>
    <w:p w:rsidR="00D14CD8" w:rsidRDefault="00D14CD8" w:rsidP="00D14CD8">
      <w:pPr>
        <w:ind w:firstLine="708"/>
      </w:pPr>
      <w:r>
        <w:t>The user view and the application view share the same flat file database that is handled by SQLite, allowing them to be differing in languages and platforms but operate on the same data. This provides advantages to either view (user view not requiring internet access and having a standard GUI toolkit and the administrator view being accessible from any machine and being located separate from a client machine for data integrity).</w:t>
      </w:r>
    </w:p>
    <w:p w:rsidR="00D14CD8" w:rsidRDefault="00D14CD8" w:rsidP="00D14CD8">
      <w:pPr>
        <w:pStyle w:val="Heading2"/>
      </w:pPr>
      <w:r>
        <w:t>Concepts of note</w:t>
      </w:r>
    </w:p>
    <w:p w:rsidR="00D14CD8" w:rsidRDefault="00D14CD8" w:rsidP="00D14CD8">
      <w:pPr>
        <w:pStyle w:val="Heading3"/>
      </w:pPr>
      <w:r>
        <w:t>Secure.cs / secure.py</w:t>
      </w:r>
    </w:p>
    <w:p w:rsidR="00D14CD8" w:rsidRDefault="00D14CD8" w:rsidP="00D14CD8">
      <w:pPr>
        <w:ind w:firstLine="708"/>
      </w:pPr>
      <w:r>
        <w:t>Both applications have portable code that is used for hashing passwords when used in the system. Since storing passwords in plaintext is a risk should the database file be leaked, all passwords are encrypted on entry into the system and are stored encrypted. The passwords that are to be verified are checked against their encrypted passwords- this allows no one to see someone’s secret password.</w:t>
      </w:r>
    </w:p>
    <w:p w:rsidR="00D14CD8" w:rsidRDefault="00D14CD8" w:rsidP="00D14CD8">
      <w:pPr>
        <w:ind w:firstLine="708"/>
      </w:pPr>
      <w:r>
        <w:t>It is worthwhile to note that such an encryption can be defeated through a rainbow table attack, however since such an attack takes a good amount of time, it is deemed that the database isn’t visible enough to be susceptible.</w:t>
      </w:r>
    </w:p>
    <w:p w:rsidR="00D14CD8" w:rsidRDefault="00D14CD8" w:rsidP="00D14CD8">
      <w:pPr>
        <w:pStyle w:val="Heading3"/>
      </w:pPr>
      <w:r>
        <w:t>databaseconnection.cs / dbinterface.py</w:t>
      </w:r>
    </w:p>
    <w:p w:rsidR="00D14CD8" w:rsidRDefault="00D14CD8" w:rsidP="00D14CD8">
      <w:r>
        <w:tab/>
        <w:t>Due to record locking issues, communication with the SQLite database was abstracted into wrapper files that allowed for atomic (complete the entire operation or complete none of it) operations on rows. This moved some responsibility off of programmers to open and close their own connections and ensured data was transferred. This improvement greatly sped up development times.</w:t>
      </w:r>
    </w:p>
    <w:p w:rsidR="00713B00" w:rsidRDefault="00713B00" w:rsidP="00D14CD8"/>
    <w:p w:rsidR="00713B00" w:rsidRDefault="00713B00" w:rsidP="00713B00">
      <w:pPr>
        <w:pStyle w:val="Heading2"/>
      </w:pPr>
      <w:r>
        <w:t>Training and Support</w:t>
      </w:r>
    </w:p>
    <w:p w:rsidR="00713B00" w:rsidRPr="00713B00" w:rsidRDefault="00713B00" w:rsidP="00713B00">
      <w:pPr>
        <w:spacing w:line="360" w:lineRule="auto"/>
        <w:ind w:firstLine="720"/>
        <w:rPr>
          <w:sz w:val="22"/>
          <w:szCs w:val="22"/>
        </w:rPr>
      </w:pPr>
      <w:r w:rsidRPr="00713B00">
        <w:rPr>
          <w:sz w:val="22"/>
          <w:szCs w:val="22"/>
        </w:rPr>
        <w:t xml:space="preserve">The support and training plan put in place for Diamond taxi’s implementation of Project Opal will be several-fold. Firstly, the rollout will occur within the office workers, followed by the mechanics, and finally followed by the drivers. Secondly, there will be mandatory half-hour training sessions put on by team </w:t>
      </w:r>
      <w:proofErr w:type="gramStart"/>
      <w:r w:rsidRPr="00713B00">
        <w:rPr>
          <w:sz w:val="22"/>
          <w:szCs w:val="22"/>
        </w:rPr>
        <w:t>leaders(</w:t>
      </w:r>
      <w:proofErr w:type="gramEnd"/>
      <w:r w:rsidRPr="00713B00">
        <w:rPr>
          <w:sz w:val="22"/>
          <w:szCs w:val="22"/>
        </w:rPr>
        <w:t xml:space="preserve">foremen/managers).Thirdly, the developers are available through direct e-mail access, and they will make monthly checks upon the system using </w:t>
      </w:r>
      <w:proofErr w:type="spellStart"/>
      <w:r w:rsidRPr="00713B00">
        <w:rPr>
          <w:sz w:val="22"/>
          <w:szCs w:val="22"/>
        </w:rPr>
        <w:t>remoting</w:t>
      </w:r>
      <w:proofErr w:type="spellEnd"/>
      <w:r w:rsidRPr="00713B00">
        <w:rPr>
          <w:sz w:val="22"/>
          <w:szCs w:val="22"/>
        </w:rPr>
        <w:t xml:space="preserve"> tools. </w:t>
      </w:r>
    </w:p>
    <w:p w:rsidR="00713B00" w:rsidRPr="00713B00" w:rsidRDefault="00713B00" w:rsidP="00713B00">
      <w:pPr>
        <w:spacing w:line="360" w:lineRule="auto"/>
        <w:ind w:firstLine="720"/>
        <w:rPr>
          <w:sz w:val="22"/>
          <w:szCs w:val="22"/>
        </w:rPr>
      </w:pPr>
      <w:r w:rsidRPr="00713B00">
        <w:rPr>
          <w:sz w:val="22"/>
          <w:szCs w:val="22"/>
        </w:rPr>
        <w:t xml:space="preserve">In terms of the rollout, it will go in the order of office workers, mechanics, </w:t>
      </w:r>
      <w:proofErr w:type="gramStart"/>
      <w:r w:rsidRPr="00713B00">
        <w:rPr>
          <w:sz w:val="22"/>
          <w:szCs w:val="22"/>
        </w:rPr>
        <w:t>then</w:t>
      </w:r>
      <w:proofErr w:type="gramEnd"/>
      <w:r w:rsidRPr="00713B00">
        <w:rPr>
          <w:sz w:val="22"/>
          <w:szCs w:val="22"/>
        </w:rPr>
        <w:t xml:space="preserve"> drivers. The reasoning for this is that there are the least amount of office workers, followed by mechanics, and then </w:t>
      </w:r>
      <w:r w:rsidRPr="00713B00">
        <w:rPr>
          <w:sz w:val="22"/>
          <w:szCs w:val="22"/>
        </w:rPr>
        <w:lastRenderedPageBreak/>
        <w:t>the drivers are the largest group. This staggered rollout will allow us to continue testing and correcting user experience issues on a small scale before expanding it to the full operation. This is in our opinion the best type of rollout, as it prevents massive dissatisfaction with the system not working for the entire organization. Each phase will last approximate 3 weeks, allowing ample time for abilities of the system to be tested and corrected.</w:t>
      </w:r>
    </w:p>
    <w:p w:rsidR="00713B00" w:rsidRPr="00713B00" w:rsidRDefault="00713B00" w:rsidP="00713B00">
      <w:pPr>
        <w:spacing w:line="360" w:lineRule="auto"/>
        <w:ind w:firstLine="708"/>
        <w:rPr>
          <w:sz w:val="22"/>
          <w:szCs w:val="22"/>
        </w:rPr>
      </w:pPr>
      <w:r w:rsidRPr="00713B00">
        <w:rPr>
          <w:sz w:val="22"/>
          <w:szCs w:val="22"/>
        </w:rPr>
        <w:t>Secondly, with regards to the training sessions, they will be put on by the foremen and team leaders. Project Opal is simple enough for it to be taught in its entirety in 30 minutes. The team leaders and foremen will be taught personally by the developers. On the administrative side, there are currently only two people who need access to it. They will undergo personalized one on one training until they are familiar with the system. This will allow them, and hopefully the foremen as well, to become super users of the system, thus reducing the need for the basic users to contact the developers, as they will have their own in-house support. Training will occur at the kiosk, and users will be required to clock in and out by the end of the training session.</w:t>
      </w:r>
    </w:p>
    <w:p w:rsidR="00713B00" w:rsidRPr="00713B00" w:rsidRDefault="00713B00" w:rsidP="00713B00">
      <w:pPr>
        <w:spacing w:line="360" w:lineRule="auto"/>
        <w:ind w:firstLine="720"/>
        <w:rPr>
          <w:sz w:val="22"/>
          <w:szCs w:val="22"/>
        </w:rPr>
      </w:pPr>
      <w:r w:rsidRPr="00713B00">
        <w:rPr>
          <w:sz w:val="22"/>
          <w:szCs w:val="22"/>
        </w:rPr>
        <w:t xml:space="preserve">Finally, with regards to the support program, the kiosk will have corporate </w:t>
      </w:r>
      <w:proofErr w:type="spellStart"/>
      <w:r w:rsidRPr="00713B00">
        <w:rPr>
          <w:sz w:val="22"/>
          <w:szCs w:val="22"/>
        </w:rPr>
        <w:t>teamviewer</w:t>
      </w:r>
      <w:proofErr w:type="spellEnd"/>
      <w:r w:rsidRPr="00713B00">
        <w:rPr>
          <w:sz w:val="22"/>
          <w:szCs w:val="22"/>
        </w:rPr>
        <w:t xml:space="preserve"> installed on it, allowing remote access to the developers in the case of emergencies or serious bugs that need immediate patching.  There will be an e-mail account set up for support purposes, </w:t>
      </w:r>
      <w:hyperlink r:id="rId7" w:history="1">
        <w:r w:rsidRPr="00713B00">
          <w:rPr>
            <w:rStyle w:val="Hyperlink"/>
            <w:sz w:val="22"/>
            <w:szCs w:val="22"/>
          </w:rPr>
          <w:t>support@projectopal.com</w:t>
        </w:r>
      </w:hyperlink>
      <w:r w:rsidRPr="00713B00">
        <w:rPr>
          <w:sz w:val="22"/>
          <w:szCs w:val="22"/>
        </w:rPr>
        <w:t xml:space="preserve"> in order for questions to be directed to the developers. This allows a central portal where concerns can be met anonymously. </w:t>
      </w:r>
    </w:p>
    <w:p w:rsidR="00713B00" w:rsidRPr="00713B00" w:rsidRDefault="00713B00" w:rsidP="00713B00"/>
    <w:p w:rsidR="00713B00" w:rsidRDefault="00713B00" w:rsidP="00D14CD8"/>
    <w:p w:rsidR="00D14CD8" w:rsidRDefault="00D14CD8" w:rsidP="00D14CD8">
      <w:pPr>
        <w:pStyle w:val="Heading2"/>
      </w:pPr>
      <w:r>
        <w:lastRenderedPageBreak/>
        <w:t>Screenshots</w:t>
      </w:r>
    </w:p>
    <w:p w:rsidR="00D14CD8" w:rsidRDefault="00D14CD8" w:rsidP="00D14CD8">
      <w:pPr>
        <w:pStyle w:val="Heading3"/>
      </w:pPr>
      <w:r>
        <w:t>user view</w:t>
      </w:r>
    </w:p>
    <w:p w:rsidR="00D14CD8" w:rsidRDefault="00D14CD8" w:rsidP="00D14CD8">
      <w:pPr>
        <w:rPr>
          <w:noProof/>
          <w:lang w:val="en-CA" w:eastAsia="en-CA"/>
        </w:rPr>
      </w:pPr>
      <w:r w:rsidRPr="00D14CD8">
        <w:rPr>
          <w:noProof/>
          <w:lang w:val="en-CA" w:eastAsia="en-CA"/>
        </w:rPr>
        <w:drawing>
          <wp:inline distT="0" distB="0" distL="0" distR="0" wp14:anchorId="7EFD8B66" wp14:editId="3D77A53E">
            <wp:extent cx="2857899" cy="1524213"/>
            <wp:effectExtent l="190500" t="190500" r="190500" b="190500"/>
            <wp:docPr id="16"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rotWithShape="1">
                    <a:blip r:embed="rId8">
                      <a:extLst>
                        <a:ext uri="{28A0092B-C50C-407E-A947-70E740481C1C}">
                          <a14:useLocalDpi xmlns:a14="http://schemas.microsoft.com/office/drawing/2010/main" val="0"/>
                        </a:ext>
                      </a:extLst>
                    </a:blip>
                    <a:stretch/>
                  </pic:blipFill>
                  <pic:spPr>
                    <a:xfrm>
                      <a:off x="0" y="0"/>
                      <a:ext cx="2857899" cy="152421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noProof/>
          <w:lang w:val="en-CA" w:eastAsia="en-CA"/>
        </w:rPr>
        <w:drawing>
          <wp:inline distT="0" distB="0" distL="0" distR="0" wp14:anchorId="1568795B" wp14:editId="16989880">
            <wp:extent cx="3391373" cy="2038635"/>
            <wp:effectExtent l="190500" t="190500" r="190500" b="190500"/>
            <wp:docPr id="17"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373" cy="2038635"/>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r w:rsidRPr="00D14CD8">
        <w:rPr>
          <w:noProof/>
          <w:lang w:val="en-CA" w:eastAsia="en-CA"/>
        </w:rPr>
        <w:drawing>
          <wp:inline distT="0" distB="0" distL="0" distR="0" wp14:anchorId="05940F5B" wp14:editId="3EFFD079">
            <wp:extent cx="3391373" cy="2562583"/>
            <wp:effectExtent l="190500" t="190500" r="190500" b="200025"/>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91373" cy="2562583"/>
                    </a:xfrm>
                    <a:prstGeom prst="rect">
                      <a:avLst/>
                    </a:prstGeom>
                    <a:ln>
                      <a:noFill/>
                    </a:ln>
                    <a:effectLst>
                      <a:outerShdw blurRad="190500" algn="tl" rotWithShape="0">
                        <a:srgbClr val="000000">
                          <a:alpha val="70000"/>
                        </a:srgbClr>
                      </a:outerShdw>
                    </a:effectLst>
                  </pic:spPr>
                </pic:pic>
              </a:graphicData>
            </a:graphic>
          </wp:inline>
        </w:drawing>
      </w:r>
      <w:r w:rsidRPr="00D14CD8">
        <w:rPr>
          <w:noProof/>
          <w:lang w:val="en-CA" w:eastAsia="en-CA"/>
        </w:rPr>
        <w:t xml:space="preserve"> </w:t>
      </w:r>
    </w:p>
    <w:p w:rsidR="00D14CD8" w:rsidRDefault="00D14CD8" w:rsidP="00D14CD8">
      <w:pPr>
        <w:pStyle w:val="Heading3"/>
        <w:rPr>
          <w:noProof/>
          <w:lang w:val="en-CA" w:eastAsia="en-CA"/>
        </w:rPr>
      </w:pPr>
      <w:r w:rsidRPr="00D14CD8">
        <w:rPr>
          <w:noProof/>
          <w:lang w:val="en-CA" w:eastAsia="en-CA"/>
        </w:rPr>
        <w:lastRenderedPageBreak/>
        <w:drawing>
          <wp:inline distT="0" distB="0" distL="0" distR="0" wp14:anchorId="2DA40DC0" wp14:editId="4D298BB1">
            <wp:extent cx="4201111" cy="2991267"/>
            <wp:effectExtent l="190500" t="190500" r="200025" b="190500"/>
            <wp:docPr id="1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01111" cy="2991267"/>
                    </a:xfrm>
                    <a:prstGeom prst="rect">
                      <a:avLst/>
                    </a:prstGeom>
                    <a:ln>
                      <a:noFill/>
                    </a:ln>
                    <a:effectLst>
                      <a:outerShdw blurRad="190500" algn="tl" rotWithShape="0">
                        <a:srgbClr val="000000">
                          <a:alpha val="70000"/>
                        </a:srgbClr>
                      </a:outerShdw>
                    </a:effectLst>
                  </pic:spPr>
                </pic:pic>
              </a:graphicData>
            </a:graphic>
          </wp:inline>
        </w:drawing>
      </w:r>
    </w:p>
    <w:p w:rsidR="00D14CD8" w:rsidRPr="00D14CD8" w:rsidRDefault="00D14CD8" w:rsidP="00D14CD8">
      <w:pPr>
        <w:pStyle w:val="Heading3"/>
        <w:rPr>
          <w:lang w:val="en-CA" w:eastAsia="en-CA"/>
        </w:rPr>
      </w:pPr>
      <w:r>
        <w:rPr>
          <w:lang w:val="en-CA" w:eastAsia="en-CA"/>
        </w:rPr>
        <w:t>administrator view</w:t>
      </w:r>
    </w:p>
    <w:p w:rsidR="00D14CD8" w:rsidRDefault="00D14CD8" w:rsidP="00D14CD8">
      <w:r w:rsidRPr="00D14CD8">
        <w:rPr>
          <w:noProof/>
          <w:lang w:val="en-CA" w:eastAsia="en-CA"/>
        </w:rPr>
        <w:drawing>
          <wp:inline distT="0" distB="0" distL="0" distR="0" wp14:anchorId="39D8EE00" wp14:editId="79819A85">
            <wp:extent cx="4277322" cy="2734057"/>
            <wp:effectExtent l="190500" t="190500" r="180975" b="200025"/>
            <wp:docPr id="2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77322" cy="2734057"/>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noProof/>
          <w:lang w:val="en-CA" w:eastAsia="en-CA"/>
        </w:rPr>
        <w:lastRenderedPageBreak/>
        <w:drawing>
          <wp:inline distT="0" distB="0" distL="0" distR="0" wp14:anchorId="7825A589" wp14:editId="2B064300">
            <wp:extent cx="3959308" cy="2404485"/>
            <wp:effectExtent l="190500" t="190500" r="193675" b="1866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59308" cy="2404485"/>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r w:rsidRPr="00D14CD8">
        <w:rPr>
          <w:noProof/>
          <w:lang w:val="en-CA" w:eastAsia="en-CA"/>
        </w:rPr>
        <w:drawing>
          <wp:inline distT="0" distB="0" distL="0" distR="0" wp14:anchorId="632893B1" wp14:editId="4EE56C06">
            <wp:extent cx="3609975" cy="4866358"/>
            <wp:effectExtent l="190500" t="190500" r="180975" b="1822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31432" cy="4895282"/>
                    </a:xfrm>
                    <a:prstGeom prst="rect">
                      <a:avLst/>
                    </a:prstGeom>
                    <a:ln>
                      <a:noFill/>
                    </a:ln>
                    <a:effectLst>
                      <a:outerShdw blurRad="190500" algn="tl" rotWithShape="0">
                        <a:srgbClr val="000000">
                          <a:alpha val="70000"/>
                        </a:srgbClr>
                      </a:outerShdw>
                    </a:effectLst>
                  </pic:spPr>
                </pic:pic>
              </a:graphicData>
            </a:graphic>
          </wp:inline>
        </w:drawing>
      </w:r>
    </w:p>
    <w:p w:rsidR="00D14CD8" w:rsidRDefault="00D14CD8" w:rsidP="00D14CD8">
      <w:pPr>
        <w:pStyle w:val="Heading2"/>
      </w:pPr>
      <w:r>
        <w:lastRenderedPageBreak/>
        <w:t>Application architecture diagram</w:t>
      </w:r>
    </w:p>
    <w:p w:rsidR="00CA5C4D" w:rsidRDefault="00632E57" w:rsidP="00CA5C4D">
      <w:pPr>
        <w:pStyle w:val="Heading3"/>
      </w:pPr>
      <w:r>
        <w:t>user view</w:t>
      </w:r>
    </w:p>
    <w:p w:rsidR="00D14CD8" w:rsidRDefault="00632E57" w:rsidP="00CA5C4D">
      <w:pPr>
        <w:pStyle w:val="Heading3"/>
      </w:pPr>
      <w:r>
        <w:rPr>
          <w:noProof/>
          <w:lang w:val="en-CA" w:eastAsia="en-CA"/>
        </w:rPr>
        <w:lastRenderedPageBreak/>
        <mc:AlternateContent>
          <mc:Choice Requires="wps">
            <w:drawing>
              <wp:anchor distT="0" distB="0" distL="114300" distR="114300" simplePos="0" relativeHeight="251682816" behindDoc="0" locked="0" layoutInCell="1" allowOverlap="1" wp14:anchorId="498883E0" wp14:editId="1537F63A">
                <wp:simplePos x="0" y="0"/>
                <wp:positionH relativeFrom="column">
                  <wp:posOffset>3771900</wp:posOffset>
                </wp:positionH>
                <wp:positionV relativeFrom="paragraph">
                  <wp:posOffset>5320665</wp:posOffset>
                </wp:positionV>
                <wp:extent cx="1638300" cy="800100"/>
                <wp:effectExtent l="0" t="0" r="19050" b="19050"/>
                <wp:wrapSquare wrapText="bothSides"/>
                <wp:docPr id="40" name="Rounded Rectangle 40"/>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Secure.cs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8883E0" id="Rounded Rectangle 40" o:spid="_x0000_s1040" style="position:absolute;margin-left:297pt;margin-top:418.95pt;width:129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" fillcolor="#009dd9 [3205]" strokecolor="#004d6c [1605]" strokeweight="1pt">
                <v:stroke joinstyle="miter"/>
                <v:textbox>
                  <w:txbxContent>
                    <w:p w:rsidR="00632E57" w:rsidRDefault="00632E57" w:rsidP="00632E57">
                      <w:pPr>
                        <w:jc w:val="center"/>
                      </w:pPr>
                      <w:proofErr w:type="spellStart"/>
                      <w:r>
                        <w:t>Secure</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80768" behindDoc="0" locked="0" layoutInCell="1" allowOverlap="1" wp14:anchorId="55B935A7" wp14:editId="3D4C2C26">
                <wp:simplePos x="0" y="0"/>
                <wp:positionH relativeFrom="column">
                  <wp:posOffset>1962150</wp:posOffset>
                </wp:positionH>
                <wp:positionV relativeFrom="paragraph">
                  <wp:posOffset>5320665</wp:posOffset>
                </wp:positionV>
                <wp:extent cx="1638300" cy="800100"/>
                <wp:effectExtent l="0" t="0" r="19050" b="19050"/>
                <wp:wrapSquare wrapText="bothSides"/>
                <wp:docPr id="39" name="Rounded Rectangle 3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DatabaseConnection.cs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B935A7" id="Rounded Rectangle 39" o:spid="_x0000_s1041" style="position:absolute;margin-left:154.5pt;margin-top:418.95pt;width:129pt;height:6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" fillcolor="#009dd9 [3205]" strokecolor="#004d6c [1605]" strokeweight="1pt">
                <v:stroke joinstyle="miter"/>
                <v:textbox>
                  <w:txbxContent>
                    <w:p w:rsidR="00632E57" w:rsidRDefault="00632E57" w:rsidP="00632E57">
                      <w:pPr>
                        <w:jc w:val="center"/>
                      </w:pPr>
                      <w:proofErr w:type="spellStart"/>
                      <w:r>
                        <w:t>DatabaseConnection</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0FFA4528" wp14:editId="0F3BD7C4">
                <wp:simplePos x="0" y="0"/>
                <wp:positionH relativeFrom="column">
                  <wp:posOffset>114300</wp:posOffset>
                </wp:positionH>
                <wp:positionV relativeFrom="paragraph">
                  <wp:posOffset>5320665</wp:posOffset>
                </wp:positionV>
                <wp:extent cx="1638300" cy="800100"/>
                <wp:effectExtent l="0" t="0" r="19050" b="19050"/>
                <wp:wrapSquare wrapText="bothSides"/>
                <wp:docPr id="38" name="Rounded Rectangle 3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2E57" w:rsidRDefault="00632E57" w:rsidP="00632E57">
                            <w:pPr>
                              <w:jc w:val="center"/>
                            </w:pPr>
                            <w:proofErr w:type="spellStart"/>
                            <w:r>
                              <w:t>Logger.cs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A4528" id="Rounded Rectangle 38" o:spid="_x0000_s1042" style="position:absolute;margin-left:9pt;margin-top:418.95pt;width:129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" fillcolor="#009dd9 [3205]" strokecolor="#004d6c [1605]" strokeweight="1pt">
                <v:stroke joinstyle="miter"/>
                <v:textbox>
                  <w:txbxContent>
                    <w:p w:rsidR="00632E57" w:rsidRDefault="00632E57" w:rsidP="00632E57">
                      <w:pPr>
                        <w:jc w:val="center"/>
                      </w:pPr>
                      <w:proofErr w:type="spellStart"/>
                      <w:r>
                        <w:t>Logger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5F5401F" wp14:editId="2CA9A9C0">
                <wp:simplePos x="0" y="0"/>
                <wp:positionH relativeFrom="column">
                  <wp:posOffset>19050</wp:posOffset>
                </wp:positionH>
                <wp:positionV relativeFrom="paragraph">
                  <wp:posOffset>4930140</wp:posOffset>
                </wp:positionV>
                <wp:extent cx="5943600" cy="2276475"/>
                <wp:effectExtent l="0" t="0" r="19050" b="28575"/>
                <wp:wrapSquare wrapText="bothSides"/>
                <wp:docPr id="37" name="Rounded Rectangle 37"/>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2"/>
                        </a:lnRef>
                        <a:fillRef idx="1">
                          <a:schemeClr val="lt1"/>
                        </a:fillRef>
                        <a:effectRef idx="0">
                          <a:schemeClr val="accent2"/>
                        </a:effectRef>
                        <a:fontRef idx="minor">
                          <a:schemeClr val="dk1"/>
                        </a:fontRef>
                      </wps:style>
                      <wps:txbx>
                        <w:txbxContent>
                          <w:p w:rsidR="00632E57" w:rsidRDefault="00632E57" w:rsidP="00632E57">
                            <w:pPr>
                              <w:jc w:val="center"/>
                            </w:pPr>
                            <w:r>
                              <w:t>Data Layer (C#/SQL)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5401F" id="Rounded Rectangle 37" o:spid="_x0000_s1043" style="position:absolute;margin-left:1.5pt;margin-top:388.2pt;width:468pt;height:17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" filled="f" strokecolor="#009dd9 [3205]" strokeweight="1pt">
                <v:stroke joinstyle="miter"/>
                <v:textbox>
                  <w:txbxContent>
                    <w:p w:rsidR="00632E57" w:rsidRDefault="00632E57" w:rsidP="00632E57">
                      <w:pPr>
                        <w:jc w:val="center"/>
                      </w:pPr>
                      <w:r>
                        <w:t>Data</w:t>
                      </w:r>
                      <w:r>
                        <w:t xml:space="preserve"> Layer (C#</w:t>
                      </w:r>
                      <w:r>
                        <w:t>/SQL</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03E1EA7A" wp14:editId="0CECF598">
                <wp:simplePos x="0" y="0"/>
                <wp:positionH relativeFrom="column">
                  <wp:posOffset>3771900</wp:posOffset>
                </wp:positionH>
                <wp:positionV relativeFrom="paragraph">
                  <wp:posOffset>2920365</wp:posOffset>
                </wp:positionV>
                <wp:extent cx="1638300" cy="800100"/>
                <wp:effectExtent l="0" t="0" r="19050" b="19050"/>
                <wp:wrapSquare wrapText="bothSides"/>
                <wp:docPr id="36" name="Rounded Rectangle 3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E1EA7A" id="Rounded Rectangle 36" o:spid="_x0000_s1044" style="position:absolute;margin-left:297pt;margin-top:229.95pt;width:129pt;height:6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Program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9968AF0" wp14:editId="1F5D2305">
                <wp:simplePos x="0" y="0"/>
                <wp:positionH relativeFrom="column">
                  <wp:posOffset>1962150</wp:posOffset>
                </wp:positionH>
                <wp:positionV relativeFrom="paragraph">
                  <wp:posOffset>2920365</wp:posOffset>
                </wp:positionV>
                <wp:extent cx="1638300" cy="800100"/>
                <wp:effectExtent l="0" t="0" r="19050" b="19050"/>
                <wp:wrapSquare wrapText="bothSides"/>
                <wp:docPr id="34" name="Rounded Rectangle 34"/>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Shift.cs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968AF0" id="Rounded Rectangle 34" o:spid="_x0000_s1045" style="position:absolute;margin-left:154.5pt;margin-top:229.95pt;width:129pt;height:6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" fillcolor="#0bd0d9 [3206]" strokecolor="#05676b [1606]" strokeweight="1pt">
                <v:stroke joinstyle="miter"/>
                <v:textbox>
                  <w:txbxContent>
                    <w:p w:rsidR="00632E57" w:rsidRDefault="00632E57" w:rsidP="00632E57">
                      <w:pPr>
                        <w:jc w:val="center"/>
                      </w:pPr>
                      <w:proofErr w:type="spellStart"/>
                      <w:r>
                        <w:t>Shift</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79E48565" wp14:editId="4EDE735E">
                <wp:simplePos x="0" y="0"/>
                <wp:positionH relativeFrom="column">
                  <wp:posOffset>114300</wp:posOffset>
                </wp:positionH>
                <wp:positionV relativeFrom="paragraph">
                  <wp:posOffset>2920365</wp:posOffset>
                </wp:positionV>
                <wp:extent cx="1638300" cy="800100"/>
                <wp:effectExtent l="0" t="0" r="19050" b="19050"/>
                <wp:wrapSquare wrapText="bothSides"/>
                <wp:docPr id="31" name="Rounded Rectangle 31"/>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32E57" w:rsidRDefault="00632E57" w:rsidP="00632E57">
                            <w:pPr>
                              <w:jc w:val="center"/>
                            </w:pPr>
                            <w:proofErr w:type="spellStart"/>
                            <w:r>
                              <w:t>User.cs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8565" id="Rounded Rectangle 31" o:spid="_x0000_s1046" style="position:absolute;margin-left:9pt;margin-top:229.95pt;width:129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" fillcolor="#0bd0d9 [3206]" strokecolor="#05676b [1606]" strokeweight="1pt">
                <v:stroke joinstyle="miter"/>
                <v:textbox>
                  <w:txbxContent>
                    <w:p w:rsidR="00632E57" w:rsidRDefault="00632E57" w:rsidP="00632E57">
                      <w:pPr>
                        <w:jc w:val="center"/>
                      </w:pPr>
                      <w:proofErr w:type="spellStart"/>
                      <w:r>
                        <w:t>User</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8480" behindDoc="0" locked="0" layoutInCell="1" allowOverlap="1" wp14:anchorId="0904DE78" wp14:editId="1AD75526">
                <wp:simplePos x="0" y="0"/>
                <wp:positionH relativeFrom="column">
                  <wp:posOffset>0</wp:posOffset>
                </wp:positionH>
                <wp:positionV relativeFrom="paragraph">
                  <wp:posOffset>2501265</wp:posOffset>
                </wp:positionV>
                <wp:extent cx="5943600" cy="2276475"/>
                <wp:effectExtent l="0" t="0" r="19050" b="28575"/>
                <wp:wrapSquare wrapText="bothSides"/>
                <wp:docPr id="30" name="Rounded Rectangle 30"/>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3"/>
                        </a:lnRef>
                        <a:fillRef idx="1">
                          <a:schemeClr val="lt1"/>
                        </a:fillRef>
                        <a:effectRef idx="0">
                          <a:schemeClr val="accent3"/>
                        </a:effectRef>
                        <a:fontRef idx="minor">
                          <a:schemeClr val="dk1"/>
                        </a:fontRef>
                      </wps:style>
                      <wps:txbx>
                        <w:txbxContent>
                          <w:p w:rsidR="00632E57" w:rsidRDefault="00632E57" w:rsidP="00632E57">
                            <w:pPr>
                              <w:jc w:val="center"/>
                            </w:pPr>
                            <w:r>
                              <w:t>Business Layer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4DE78" id="Rounded Rectangle 30" o:spid="_x0000_s1047" style="position:absolute;margin-left:0;margin-top:196.95pt;width:468pt;height:17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" filled="f" strokecolor="#0bd0d9 [3206]" strokeweight="1pt">
                <v:stroke joinstyle="miter"/>
                <v:textbox>
                  <w:txbxContent>
                    <w:p w:rsidR="00632E57" w:rsidRDefault="00632E57" w:rsidP="00632E57">
                      <w:pPr>
                        <w:jc w:val="center"/>
                      </w:pPr>
                      <w:r>
                        <w:t>Business Layer (C#)</w:t>
                      </w:r>
                    </w:p>
                  </w:txbxContent>
                </v:textbox>
                <w10:wrap type="square"/>
              </v:round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620A6C0C" wp14:editId="44E00304">
                <wp:simplePos x="0" y="0"/>
                <wp:positionH relativeFrom="column">
                  <wp:posOffset>0</wp:posOffset>
                </wp:positionH>
                <wp:positionV relativeFrom="paragraph">
                  <wp:posOffset>72390</wp:posOffset>
                </wp:positionV>
                <wp:extent cx="5943600" cy="2276475"/>
                <wp:effectExtent l="0" t="0" r="19050" b="28575"/>
                <wp:wrapSquare wrapText="bothSides"/>
                <wp:docPr id="24" name="Rounded Rectangle 24"/>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4"/>
                        </a:lnRef>
                        <a:fillRef idx="1">
                          <a:schemeClr val="lt1"/>
                        </a:fillRef>
                        <a:effectRef idx="0">
                          <a:schemeClr val="accent4"/>
                        </a:effectRef>
                        <a:fontRef idx="minor">
                          <a:schemeClr val="dk1"/>
                        </a:fontRef>
                      </wps:style>
                      <wps:txbx>
                        <w:txbxContent>
                          <w:p w:rsidR="002C0A25" w:rsidRDefault="00632E57" w:rsidP="002C0A25">
                            <w:pPr>
                              <w:jc w:val="center"/>
                            </w:pPr>
                            <w:r>
                              <w:t>Presentation Layer (</w:t>
                            </w:r>
                            <w:r w:rsidR="002C0A25">
                              <w:t>Windows Form GUI Toolkit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A6C0C" id="Rounded Rectangle 24" o:spid="_x0000_s1048" style="position:absolute;margin-left:0;margin-top:5.7pt;width:468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" filled="f" strokecolor="#10cf9b [3207]" strokeweight="1pt">
                <v:stroke joinstyle="miter"/>
                <v:textbox>
                  <w:txbxContent>
                    <w:p w:rsidR="002C0A25" w:rsidRDefault="00632E57" w:rsidP="002C0A25">
                      <w:pPr>
                        <w:jc w:val="center"/>
                      </w:pPr>
                      <w:r>
                        <w:t>Presentation Layer (</w:t>
                      </w:r>
                      <w:r w:rsidR="002C0A25">
                        <w:t>Windows Form GUI Toolkit</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0E0978E" wp14:editId="2322FA08">
                <wp:simplePos x="0" y="0"/>
                <wp:positionH relativeFrom="column">
                  <wp:posOffset>1962150</wp:posOffset>
                </wp:positionH>
                <wp:positionV relativeFrom="paragraph">
                  <wp:posOffset>520065</wp:posOffset>
                </wp:positionV>
                <wp:extent cx="1638300" cy="800100"/>
                <wp:effectExtent l="0" t="0" r="19050" b="19050"/>
                <wp:wrapSquare wrapText="bothSides"/>
                <wp:docPr id="26" name="Rounded Rectangle 26"/>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MainMenu_Form.cs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E0978E" id="Rounded Rectangle 26" o:spid="_x0000_s1049" style="position:absolute;margin-left:154.5pt;margin-top:40.95pt;width:129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mxhA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" fillcolor="#10cf9b [3207]" strokecolor="#08674c [1607]" strokeweight="1pt">
                <v:stroke joinstyle="miter"/>
                <v:textbox>
                  <w:txbxContent>
                    <w:p w:rsidR="00632E57" w:rsidRDefault="00632E57" w:rsidP="00632E57">
                      <w:pPr>
                        <w:jc w:val="center"/>
                      </w:pPr>
                      <w:proofErr w:type="spellStart"/>
                      <w:r>
                        <w:t>MainMenu_Form</w:t>
                      </w:r>
                      <w:r>
                        <w:t>.cs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6432" behindDoc="0" locked="0" layoutInCell="1" allowOverlap="1" wp14:anchorId="0FDEB769" wp14:editId="6E2EFAF4">
                <wp:simplePos x="0" y="0"/>
                <wp:positionH relativeFrom="column">
                  <wp:posOffset>1962150</wp:posOffset>
                </wp:positionH>
                <wp:positionV relativeFrom="paragraph">
                  <wp:posOffset>1434465</wp:posOffset>
                </wp:positionV>
                <wp:extent cx="1638300" cy="800100"/>
                <wp:effectExtent l="0" t="0" r="19050" b="19050"/>
                <wp:wrapSquare wrapText="bothSides"/>
                <wp:docPr id="29" name="Rounded Rectangle 29"/>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ReviewShifts_Form.cs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EB769" id="Rounded Rectangle 29" o:spid="_x0000_s1050" style="position:absolute;margin-left:154.5pt;margin-top:112.95pt;width:129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" fillcolor="#10cf9b [3207]" strokecolor="#08674c [1607]" strokeweight="1pt">
                <v:stroke joinstyle="miter"/>
                <v:textbox>
                  <w:txbxContent>
                    <w:p w:rsidR="00632E57" w:rsidRDefault="00632E57" w:rsidP="00632E57">
                      <w:pPr>
                        <w:jc w:val="center"/>
                      </w:pPr>
                      <w:proofErr w:type="spellStart"/>
                      <w:r>
                        <w:t>ReviewShifts</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4384" behindDoc="0" locked="0" layoutInCell="1" allowOverlap="1" wp14:anchorId="1B5E4B3E" wp14:editId="0B7952E2">
                <wp:simplePos x="0" y="0"/>
                <wp:positionH relativeFrom="column">
                  <wp:posOffset>3771900</wp:posOffset>
                </wp:positionH>
                <wp:positionV relativeFrom="paragraph">
                  <wp:posOffset>520065</wp:posOffset>
                </wp:positionV>
                <wp:extent cx="1638300" cy="800100"/>
                <wp:effectExtent l="0" t="0" r="19050" b="19050"/>
                <wp:wrapSquare wrapText="bothSides"/>
                <wp:docPr id="28" name="Rounded Rectangle 2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MessageBox_Form.cs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5E4B3E" id="Rounded Rectangle 28" o:spid="_x0000_s1051" style="position:absolute;margin-left:297pt;margin-top:40.95pt;width:129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Aigw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" fillcolor="#10cf9b [3207]" strokecolor="#08674c [1607]" strokeweight="1pt">
                <v:stroke joinstyle="miter"/>
                <v:textbox>
                  <w:txbxContent>
                    <w:p w:rsidR="00632E57" w:rsidRDefault="00632E57" w:rsidP="00632E57">
                      <w:pPr>
                        <w:jc w:val="center"/>
                      </w:pPr>
                      <w:proofErr w:type="spellStart"/>
                      <w:r>
                        <w:t>MessageBox</w:t>
                      </w:r>
                      <w:r>
                        <w:t>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29C2BB1" wp14:editId="4C45122C">
                <wp:simplePos x="0" y="0"/>
                <wp:positionH relativeFrom="column">
                  <wp:posOffset>114300</wp:posOffset>
                </wp:positionH>
                <wp:positionV relativeFrom="paragraph">
                  <wp:posOffset>520065</wp:posOffset>
                </wp:positionV>
                <wp:extent cx="1638300" cy="800100"/>
                <wp:effectExtent l="0" t="0" r="19050" b="19050"/>
                <wp:wrapSquare wrapText="bothSides"/>
                <wp:docPr id="25" name="Rounded Rectangle 2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32E57" w:rsidRDefault="00632E57" w:rsidP="00632E57">
                            <w:pPr>
                              <w:jc w:val="center"/>
                            </w:pPr>
                            <w:proofErr w:type="spellStart"/>
                            <w:r>
                              <w:t>Login_Form.cs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C2BB1" id="Rounded Rectangle 25" o:spid="_x0000_s1052" style="position:absolute;margin-left:9pt;margin-top:40.95pt;width:129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" fillcolor="#10cf9b [3207]" strokecolor="#08674c [1607]" strokeweight="1pt">
                <v:stroke joinstyle="miter"/>
                <v:textbox>
                  <w:txbxContent>
                    <w:p w:rsidR="00632E57" w:rsidRDefault="00632E57" w:rsidP="00632E57">
                      <w:pPr>
                        <w:jc w:val="center"/>
                      </w:pPr>
                      <w:proofErr w:type="spellStart"/>
                      <w:r>
                        <w:t>Login_Form.cs</w:t>
                      </w:r>
                      <w:proofErr w:type="spellEnd"/>
                    </w:p>
                  </w:txbxContent>
                </v:textbox>
                <w10:wrap type="square"/>
              </v:roundrect>
            </w:pict>
          </mc:Fallback>
        </mc:AlternateContent>
      </w:r>
      <w:r w:rsidR="00CA5C4D">
        <w:t>admin</w:t>
      </w:r>
      <w:r w:rsidR="00713B00">
        <w:softHyphen/>
      </w:r>
      <w:r w:rsidR="00CA5C4D">
        <w:t>istrator view</w:t>
      </w:r>
    </w:p>
    <w:p w:rsidR="00713B00" w:rsidRDefault="00713B00" w:rsidP="00713B00">
      <w:pPr>
        <w:pStyle w:val="Heading3"/>
      </w:pPr>
      <w:r>
        <w:rPr>
          <w:noProof/>
          <w:lang w:val="en-CA" w:eastAsia="en-CA"/>
        </w:rPr>
        <w:lastRenderedPageBreak/>
        <mc:AlternateContent>
          <mc:Choice Requires="wps">
            <w:drawing>
              <wp:anchor distT="0" distB="0" distL="114300" distR="114300" simplePos="0" relativeHeight="251689984" behindDoc="0" locked="0" layoutInCell="1" allowOverlap="1" wp14:anchorId="5AAC53BD" wp14:editId="20156290">
                <wp:simplePos x="0" y="0"/>
                <wp:positionH relativeFrom="margin">
                  <wp:align>left</wp:align>
                </wp:positionH>
                <wp:positionV relativeFrom="paragraph">
                  <wp:posOffset>1551239</wp:posOffset>
                </wp:positionV>
                <wp:extent cx="5943600" cy="2276475"/>
                <wp:effectExtent l="0" t="0" r="19050" b="28575"/>
                <wp:wrapSquare wrapText="bothSides"/>
                <wp:docPr id="43" name="Rounded Rectangle 43"/>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3"/>
                        </a:lnRef>
                        <a:fillRef idx="1">
                          <a:schemeClr val="lt1"/>
                        </a:fillRef>
                        <a:effectRef idx="0">
                          <a:schemeClr val="accent3"/>
                        </a:effectRef>
                        <a:fontRef idx="minor">
                          <a:schemeClr val="dk1"/>
                        </a:fontRef>
                      </wps:style>
                      <wps:txbx>
                        <w:txbxContent>
                          <w:p w:rsidR="00713B00" w:rsidRDefault="00713B00" w:rsidP="00713B00">
                            <w:pPr>
                              <w:jc w:val="center"/>
                            </w:pPr>
                            <w:r>
                              <w:t>Business Layer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C53BD" id="Rounded Rectangle 43" o:spid="_x0000_s1053" style="position:absolute;margin-left:0;margin-top:122.15pt;width:468pt;height:179.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" filled="f" strokecolor="#0bd0d9 [3206]" strokeweight="1pt">
                <v:stroke joinstyle="miter"/>
                <v:textbox>
                  <w:txbxContent>
                    <w:p w:rsidR="00713B00" w:rsidRDefault="00713B00" w:rsidP="00713B00">
                      <w:pPr>
                        <w:jc w:val="center"/>
                      </w:pPr>
                      <w:r>
                        <w:t>Business Layer (Python)</w:t>
                      </w:r>
                    </w:p>
                  </w:txbxContent>
                </v:textbox>
                <w10:wrap type="square" anchorx="margin"/>
              </v:roundrect>
            </w:pict>
          </mc:Fallback>
        </mc:AlternateContent>
      </w:r>
      <w:bookmarkStart w:id="0" w:name="_GoBack"/>
      <w:bookmarkEnd w:id="0"/>
      <w:r>
        <w:rPr>
          <w:noProof/>
          <w:lang w:val="en-CA" w:eastAsia="en-CA"/>
        </w:rPr>
        <mc:AlternateContent>
          <mc:Choice Requires="wps">
            <w:drawing>
              <wp:anchor distT="0" distB="0" distL="114300" distR="114300" simplePos="0" relativeHeight="251692032" behindDoc="0" locked="0" layoutInCell="1" allowOverlap="1" wp14:anchorId="093ED602" wp14:editId="4AA4D31B">
                <wp:simplePos x="0" y="0"/>
                <wp:positionH relativeFrom="column">
                  <wp:posOffset>1962150</wp:posOffset>
                </wp:positionH>
                <wp:positionV relativeFrom="paragraph">
                  <wp:posOffset>2920365</wp:posOffset>
                </wp:positionV>
                <wp:extent cx="1638300" cy="800100"/>
                <wp:effectExtent l="0" t="0" r="19050" b="19050"/>
                <wp:wrapSquare wrapText="bothSides"/>
                <wp:docPr id="35" name="Rounded Rectangle 3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13B00" w:rsidRPr="00713B00" w:rsidRDefault="00713B00" w:rsidP="00713B00">
                            <w:pPr>
                              <w:rPr>
                                <w:lang w:val="en-CA"/>
                              </w:rPr>
                            </w:pPr>
                            <w:r>
                              <w:rPr>
                                <w:lang w:val="en-CA"/>
                              </w:rPr>
                              <w:t>Bottle.py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3ED602" id="Rounded Rectangle 35" o:spid="_x0000_s1054" style="position:absolute;margin-left:154.5pt;margin-top:229.95pt;width:129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" fillcolor="#0bd0d9 [3206]" strokecolor="#05676b [1606]" strokeweight="1pt">
                <v:stroke joinstyle="miter"/>
                <v:textbox>
                  <w:txbxContent>
                    <w:p w:rsidR="00713B00" w:rsidRPr="00713B00" w:rsidRDefault="00713B00" w:rsidP="00713B00">
                      <w:pPr>
                        <w:rPr>
                          <w:lang w:val="en-CA"/>
                        </w:rPr>
                      </w:pPr>
                      <w:r>
                        <w:rPr>
                          <w:lang w:val="en-CA"/>
                        </w:rPr>
                        <w:t>Bottle.py</w:t>
                      </w:r>
                    </w:p>
                  </w:txbxContent>
                </v:textbox>
                <w10:wrap type="square"/>
              </v:roundrect>
            </w:pict>
          </mc:Fallback>
        </mc:AlternateContent>
      </w:r>
      <w:r>
        <w:rPr>
          <w:noProof/>
          <w:lang w:val="en-CA" w:eastAsia="en-CA"/>
        </w:rPr>
        <mc:AlternateContent>
          <mc:Choice Requires="wps">
            <w:drawing>
              <wp:anchor distT="0" distB="0" distL="114300" distR="114300" simplePos="0" relativeHeight="251691008" behindDoc="0" locked="0" layoutInCell="1" allowOverlap="1" wp14:anchorId="30439E7B" wp14:editId="2D23AF33">
                <wp:simplePos x="0" y="0"/>
                <wp:positionH relativeFrom="column">
                  <wp:posOffset>114300</wp:posOffset>
                </wp:positionH>
                <wp:positionV relativeFrom="paragraph">
                  <wp:posOffset>2920365</wp:posOffset>
                </wp:positionV>
                <wp:extent cx="1638300" cy="800100"/>
                <wp:effectExtent l="0" t="0" r="19050" b="19050"/>
                <wp:wrapSquare wrapText="bothSides"/>
                <wp:docPr id="42" name="Rounded Rectangle 42"/>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13B00" w:rsidRPr="00713B00" w:rsidRDefault="00713B00" w:rsidP="00713B00">
                            <w:pPr>
                              <w:jc w:val="center"/>
                              <w:rPr>
                                <w:lang w:val="en-CA"/>
                              </w:rPr>
                            </w:pPr>
                            <w:r>
                              <w:rPr>
                                <w:lang w:val="en-CA"/>
                              </w:rPr>
                              <w:t>Webclient.py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39E7B" id="Rounded Rectangle 42" o:spid="_x0000_s1055" style="position:absolute;margin-left:9pt;margin-top:229.95pt;width:129pt;height:63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w/hA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" fillcolor="#0bd0d9 [3206]" strokecolor="#05676b [1606]" strokeweight="1pt">
                <v:stroke joinstyle="miter"/>
                <v:textbox>
                  <w:txbxContent>
                    <w:p w:rsidR="00713B00" w:rsidRPr="00713B00" w:rsidRDefault="00713B00" w:rsidP="00713B00">
                      <w:pPr>
                        <w:jc w:val="center"/>
                        <w:rPr>
                          <w:lang w:val="en-CA"/>
                        </w:rPr>
                      </w:pPr>
                      <w:r>
                        <w:rPr>
                          <w:lang w:val="en-CA"/>
                        </w:rPr>
                        <w:t>Webclient.py</w:t>
                      </w:r>
                    </w:p>
                  </w:txbxContent>
                </v:textbox>
                <w10:wrap type="square"/>
              </v:roundrect>
            </w:pict>
          </mc:Fallback>
        </mc:AlternateContent>
      </w:r>
      <w:r>
        <w:rPr>
          <w:noProof/>
          <w:lang w:val="en-CA" w:eastAsia="en-CA"/>
        </w:rPr>
        <mc:AlternateContent>
          <mc:Choice Requires="wps">
            <w:drawing>
              <wp:anchor distT="0" distB="0" distL="114300" distR="114300" simplePos="0" relativeHeight="251684864" behindDoc="0" locked="0" layoutInCell="1" allowOverlap="1" wp14:anchorId="4D04FB30" wp14:editId="53253B1A">
                <wp:simplePos x="0" y="0"/>
                <wp:positionH relativeFrom="column">
                  <wp:posOffset>0</wp:posOffset>
                </wp:positionH>
                <wp:positionV relativeFrom="paragraph">
                  <wp:posOffset>72390</wp:posOffset>
                </wp:positionV>
                <wp:extent cx="5943600" cy="2276475"/>
                <wp:effectExtent l="0" t="0" r="19050" b="28575"/>
                <wp:wrapSquare wrapText="bothSides"/>
                <wp:docPr id="44" name="Rounded Rectangle 44"/>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4"/>
                        </a:lnRef>
                        <a:fillRef idx="1">
                          <a:schemeClr val="lt1"/>
                        </a:fillRef>
                        <a:effectRef idx="0">
                          <a:schemeClr val="accent4"/>
                        </a:effectRef>
                        <a:fontRef idx="minor">
                          <a:schemeClr val="dk1"/>
                        </a:fontRef>
                      </wps:style>
                      <wps:txbx>
                        <w:txbxContent>
                          <w:p w:rsidR="00713B00" w:rsidRDefault="00713B00" w:rsidP="00713B00">
                            <w:pPr>
                              <w:jc w:val="center"/>
                            </w:pPr>
                            <w:r>
                              <w:t>Presentation Layer (HTML/CSS3/JQUERY/JQUERYUI/CHART.JS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4FB30" id="Rounded Rectangle 44" o:spid="_x0000_s1056" style="position:absolute;margin-left:0;margin-top:5.7pt;width:468pt;height:17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" filled="f" strokecolor="#10cf9b [3207]" strokeweight="1pt">
                <v:stroke joinstyle="miter"/>
                <v:textbox>
                  <w:txbxContent>
                    <w:p w:rsidR="00713B00" w:rsidRDefault="00713B00" w:rsidP="00713B00">
                      <w:pPr>
                        <w:jc w:val="center"/>
                      </w:pPr>
                      <w:r>
                        <w:t>Presentation Layer (HTML/CSS3/JQUERY/JQUERYUI/CHART.JS</w:t>
                      </w:r>
                      <w:r>
                        <w:t>)</w:t>
                      </w:r>
                    </w:p>
                  </w:txbxContent>
                </v:textbox>
                <w10:wrap type="square"/>
              </v:roundrect>
            </w:pict>
          </mc:Fallback>
        </mc:AlternateContent>
      </w:r>
      <w:r>
        <w:rPr>
          <w:noProof/>
          <w:lang w:val="en-CA" w:eastAsia="en-CA"/>
        </w:rPr>
        <mc:AlternateContent>
          <mc:Choice Requires="wps">
            <w:drawing>
              <wp:anchor distT="0" distB="0" distL="114300" distR="114300" simplePos="0" relativeHeight="251686912" behindDoc="0" locked="0" layoutInCell="1" allowOverlap="1" wp14:anchorId="5659260B" wp14:editId="3515466B">
                <wp:simplePos x="0" y="0"/>
                <wp:positionH relativeFrom="column">
                  <wp:posOffset>1962150</wp:posOffset>
                </wp:positionH>
                <wp:positionV relativeFrom="paragraph">
                  <wp:posOffset>520065</wp:posOffset>
                </wp:positionV>
                <wp:extent cx="1638300" cy="800100"/>
                <wp:effectExtent l="0" t="0" r="19050" b="19050"/>
                <wp:wrapSquare wrapText="bothSides"/>
                <wp:docPr id="45" name="Rounded Rectangle 45"/>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Pr="00713B00" w:rsidRDefault="00713B00" w:rsidP="00713B00">
                            <w:pPr>
                              <w:jc w:val="center"/>
                              <w:rPr>
                                <w:lang w:val="en-CA"/>
                              </w:rPr>
                            </w:pPr>
                            <w:proofErr w:type="spellStart"/>
                            <w:r>
                              <w:rPr>
                                <w:lang w:val="en-CA"/>
                              </w:rPr>
                              <w:t>Template.TPL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59260B" id="Rounded Rectangle 45" o:spid="_x0000_s1057" style="position:absolute;margin-left:154.5pt;margin-top:40.95pt;width:129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ex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" fillcolor="#10cf9b [3207]" strokecolor="#08674c [1607]" strokeweight="1pt">
                <v:stroke joinstyle="miter"/>
                <v:textbox>
                  <w:txbxContent>
                    <w:p w:rsidR="00713B00" w:rsidRPr="00713B00" w:rsidRDefault="00713B00" w:rsidP="00713B00">
                      <w:pPr>
                        <w:jc w:val="center"/>
                        <w:rPr>
                          <w:lang w:val="en-CA"/>
                        </w:rPr>
                      </w:pPr>
                      <w:proofErr w:type="spellStart"/>
                      <w:r>
                        <w:rPr>
                          <w:lang w:val="en-CA"/>
                        </w:rPr>
                        <w:t>Template.TPL</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0C3B4939" wp14:editId="5974B4B8">
                <wp:simplePos x="0" y="0"/>
                <wp:positionH relativeFrom="column">
                  <wp:posOffset>3771900</wp:posOffset>
                </wp:positionH>
                <wp:positionV relativeFrom="paragraph">
                  <wp:posOffset>520065</wp:posOffset>
                </wp:positionV>
                <wp:extent cx="1638300" cy="800100"/>
                <wp:effectExtent l="0" t="0" r="19050" b="19050"/>
                <wp:wrapSquare wrapText="bothSides"/>
                <wp:docPr id="47" name="Rounded Rectangle 47"/>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Default="00713B00" w:rsidP="00713B00">
                            <w:pPr>
                              <w:jc w:val="center"/>
                            </w:pPr>
                            <w:proofErr w:type="spellStart"/>
                            <w:r>
                              <w:t>MessageBox_Form.cs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3B4939" id="Rounded Rectangle 47" o:spid="_x0000_s1058" style="position:absolute;margin-left:297pt;margin-top:40.95pt;width:129pt;height:63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sD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" fillcolor="#10cf9b [3207]" strokecolor="#08674c [1607]" strokeweight="1pt">
                <v:stroke joinstyle="miter"/>
                <v:textbox>
                  <w:txbxContent>
                    <w:p w:rsidR="00713B00" w:rsidRDefault="00713B00" w:rsidP="00713B00">
                      <w:pPr>
                        <w:jc w:val="center"/>
                      </w:pPr>
                      <w:proofErr w:type="spellStart"/>
                      <w:r>
                        <w:t>MessageBox_Form.cs</w:t>
                      </w:r>
                      <w:proofErr w:type="spellEnd"/>
                    </w:p>
                  </w:txbxContent>
                </v:textbox>
                <w10:wrap type="square"/>
              </v:roundrect>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6D45ECB4" wp14:editId="2E96AAE1">
                <wp:simplePos x="0" y="0"/>
                <wp:positionH relativeFrom="column">
                  <wp:posOffset>114300</wp:posOffset>
                </wp:positionH>
                <wp:positionV relativeFrom="paragraph">
                  <wp:posOffset>520065</wp:posOffset>
                </wp:positionV>
                <wp:extent cx="1638300" cy="800100"/>
                <wp:effectExtent l="0" t="0" r="19050" b="19050"/>
                <wp:wrapSquare wrapText="bothSides"/>
                <wp:docPr id="48" name="Rounded Rectangle 48"/>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3B00" w:rsidRPr="00713B00" w:rsidRDefault="00713B00" w:rsidP="00713B00">
                            <w:pPr>
                              <w:jc w:val="center"/>
                              <w:rPr>
                                <w:lang w:val="en-CA"/>
                              </w:rPr>
                            </w:pPr>
                            <w:r>
                              <w:rPr>
                                <w:lang w:val="en-CA"/>
                              </w:rPr>
                              <w:t>Webclient.py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5ECB4" id="Rounded Rectangle 48" o:spid="_x0000_s1059" style="position:absolute;margin-left:9pt;margin-top:40.95pt;width:129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" fillcolor="#10cf9b [3207]" strokecolor="#08674c [1607]" strokeweight="1pt">
                <v:stroke joinstyle="miter"/>
                <v:textbox>
                  <w:txbxContent>
                    <w:p w:rsidR="00713B00" w:rsidRPr="00713B00" w:rsidRDefault="00713B00" w:rsidP="00713B00">
                      <w:pPr>
                        <w:jc w:val="center"/>
                        <w:rPr>
                          <w:lang w:val="en-CA"/>
                        </w:rPr>
                      </w:pPr>
                      <w:r>
                        <w:rPr>
                          <w:lang w:val="en-CA"/>
                        </w:rPr>
                        <w:t>Webclient.py</w:t>
                      </w:r>
                    </w:p>
                  </w:txbxContent>
                </v:textbox>
                <w10:wrap type="square"/>
              </v:roundrect>
            </w:pict>
          </mc:Fallback>
        </mc:AlternateContent>
      </w:r>
      <w:r>
        <w:t>admin</w:t>
      </w:r>
      <w:r>
        <w:softHyphen/>
        <w:t>istrator view</w:t>
      </w:r>
    </w:p>
    <w:p w:rsidR="00713B00" w:rsidRPr="00713B00" w:rsidRDefault="00713B00" w:rsidP="00713B00">
      <w:r>
        <w:rPr>
          <w:noProof/>
          <w:lang w:val="en-CA" w:eastAsia="en-CA"/>
        </w:rPr>
        <w:lastRenderedPageBreak/>
        <mc:AlternateContent>
          <mc:Choice Requires="wps">
            <w:drawing>
              <wp:anchor distT="0" distB="0" distL="114300" distR="114300" simplePos="0" relativeHeight="251696128" behindDoc="0" locked="0" layoutInCell="1" allowOverlap="1" wp14:anchorId="406E531A" wp14:editId="6376EE00">
                <wp:simplePos x="0" y="0"/>
                <wp:positionH relativeFrom="margin">
                  <wp:align>left</wp:align>
                </wp:positionH>
                <wp:positionV relativeFrom="paragraph">
                  <wp:posOffset>-1531464</wp:posOffset>
                </wp:positionV>
                <wp:extent cx="1638300" cy="800100"/>
                <wp:effectExtent l="0" t="0" r="19050" b="19050"/>
                <wp:wrapSquare wrapText="bothSides"/>
                <wp:docPr id="23" name="Rounded Rectangle 23"/>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3B00" w:rsidRPr="00713B00" w:rsidRDefault="00713B00" w:rsidP="00713B00">
                            <w:pPr>
                              <w:jc w:val="center"/>
                              <w:rPr>
                                <w:lang w:val="en-CA"/>
                              </w:rPr>
                            </w:pPr>
                            <w:r>
                              <w:rPr>
                                <w:lang w:val="en-CA"/>
                              </w:rPr>
                              <w:t>Sqlite3.py/DBInterface.py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6E531A" id="Rounded Rectangle 23" o:spid="_x0000_s1060" style="position:absolute;margin-left:0;margin-top:-120.6pt;width:129pt;height:63pt;z-index:25169612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" fillcolor="#009dd9 [3205]" strokecolor="#004d6c [1605]" strokeweight="1pt">
                <v:stroke joinstyle="miter"/>
                <v:textbox>
                  <w:txbxContent>
                    <w:p w:rsidR="00713B00" w:rsidRPr="00713B00" w:rsidRDefault="00713B00" w:rsidP="00713B00">
                      <w:pPr>
                        <w:jc w:val="center"/>
                        <w:rPr>
                          <w:lang w:val="en-CA"/>
                        </w:rPr>
                      </w:pPr>
                      <w:r>
                        <w:rPr>
                          <w:lang w:val="en-CA"/>
                        </w:rPr>
                        <w:t>Sqlite3.py/DBInterface.py</w:t>
                      </w:r>
                    </w:p>
                  </w:txbxContent>
                </v:textbox>
                <w10:wrap type="square" anchorx="margin"/>
              </v:roundrect>
            </w:pict>
          </mc:Fallback>
        </mc:AlternateContent>
      </w:r>
      <w:r>
        <w:rPr>
          <w:noProof/>
          <w:lang w:val="en-CA" w:eastAsia="en-CA"/>
        </w:rPr>
        <mc:AlternateContent>
          <mc:Choice Requires="wps">
            <w:drawing>
              <wp:anchor distT="0" distB="0" distL="114300" distR="114300" simplePos="0" relativeHeight="251697152" behindDoc="0" locked="0" layoutInCell="1" allowOverlap="1" wp14:anchorId="054D4154" wp14:editId="7FCFD84D">
                <wp:simplePos x="0" y="0"/>
                <wp:positionH relativeFrom="column">
                  <wp:posOffset>3632448</wp:posOffset>
                </wp:positionH>
                <wp:positionV relativeFrom="paragraph">
                  <wp:posOffset>-1477496</wp:posOffset>
                </wp:positionV>
                <wp:extent cx="1638300" cy="800100"/>
                <wp:effectExtent l="0" t="0" r="19050" b="19050"/>
                <wp:wrapThrough wrapText="bothSides">
                  <wp:wrapPolygon edited="0">
                    <wp:start x="502" y="0"/>
                    <wp:lineTo x="0" y="1543"/>
                    <wp:lineTo x="0" y="20571"/>
                    <wp:lineTo x="502" y="21600"/>
                    <wp:lineTo x="21098" y="21600"/>
                    <wp:lineTo x="21600" y="20571"/>
                    <wp:lineTo x="21600" y="1029"/>
                    <wp:lineTo x="21098" y="0"/>
                    <wp:lineTo x="502" y="0"/>
                  </wp:wrapPolygon>
                </wp:wrapThrough>
                <wp:docPr id="2" name="Rounded Rectangle 2"/>
                <wp:cNvGraphicFramePr/>
                <a:graphic xmlns:a="http://schemas.openxmlformats.org/drawingml/2006/main">
                  <a:graphicData uri="http://schemas.microsoft.com/office/word/2010/wordprocessingShape">
                    <wps:wsp>
                      <wps:cNvSpPr/>
                      <wps:spPr>
                        <a:xfrm>
                          <a:off x="0" y="0"/>
                          <a:ext cx="16383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13B00" w:rsidRPr="00713B00" w:rsidRDefault="00713B00" w:rsidP="00713B00">
                            <w:pPr>
                              <w:jc w:val="center"/>
                              <w:rPr>
                                <w:lang w:val="en-CA"/>
                              </w:rPr>
                            </w:pPr>
                            <w:r>
                              <w:rPr>
                                <w:lang w:val="en-CA"/>
                              </w:rPr>
                              <w:t>Secure.py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D4154" id="Rounded Rectangle 2" o:spid="_x0000_s1061" style="position:absolute;margin-left:286pt;margin-top:-116.35pt;width:129pt;height:63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" fillcolor="#009dd9 [3205]" strokecolor="#004d6c [1605]" strokeweight="1pt">
                <v:stroke joinstyle="miter"/>
                <v:textbox>
                  <w:txbxContent>
                    <w:p w:rsidR="00713B00" w:rsidRPr="00713B00" w:rsidRDefault="00713B00" w:rsidP="00713B00">
                      <w:pPr>
                        <w:jc w:val="center"/>
                        <w:rPr>
                          <w:lang w:val="en-CA"/>
                        </w:rPr>
                      </w:pPr>
                      <w:r>
                        <w:rPr>
                          <w:lang w:val="en-CA"/>
                        </w:rPr>
                        <w:t>Secure.py</w:t>
                      </w:r>
                    </w:p>
                  </w:txbxContent>
                </v:textbox>
                <w10:wrap type="through"/>
              </v:roundrect>
            </w:pict>
          </mc:Fallback>
        </mc:AlternateContent>
      </w:r>
      <w:r>
        <w:rPr>
          <w:noProof/>
          <w:lang w:val="en-CA" w:eastAsia="en-CA"/>
        </w:rPr>
        <mc:AlternateContent>
          <mc:Choice Requires="wps">
            <w:drawing>
              <wp:anchor distT="0" distB="0" distL="114300" distR="114300" simplePos="0" relativeHeight="251694080" behindDoc="0" locked="0" layoutInCell="1" allowOverlap="1" wp14:anchorId="3C227F63" wp14:editId="127DCAF1">
                <wp:simplePos x="0" y="0"/>
                <wp:positionH relativeFrom="column">
                  <wp:posOffset>-159080</wp:posOffset>
                </wp:positionH>
                <wp:positionV relativeFrom="paragraph">
                  <wp:posOffset>-411381</wp:posOffset>
                </wp:positionV>
                <wp:extent cx="5943600" cy="2276475"/>
                <wp:effectExtent l="0" t="0" r="19050" b="28575"/>
                <wp:wrapSquare wrapText="bothSides"/>
                <wp:docPr id="32" name="Rounded Rectangle 32"/>
                <wp:cNvGraphicFramePr/>
                <a:graphic xmlns:a="http://schemas.openxmlformats.org/drawingml/2006/main">
                  <a:graphicData uri="http://schemas.microsoft.com/office/word/2010/wordprocessingShape">
                    <wps:wsp>
                      <wps:cNvSpPr/>
                      <wps:spPr>
                        <a:xfrm>
                          <a:off x="0" y="0"/>
                          <a:ext cx="5943600" cy="2276475"/>
                        </a:xfrm>
                        <a:prstGeom prst="roundRect">
                          <a:avLst/>
                        </a:prstGeom>
                        <a:noFill/>
                      </wps:spPr>
                      <wps:style>
                        <a:lnRef idx="2">
                          <a:schemeClr val="accent2"/>
                        </a:lnRef>
                        <a:fillRef idx="1">
                          <a:schemeClr val="lt1"/>
                        </a:fillRef>
                        <a:effectRef idx="0">
                          <a:schemeClr val="accent2"/>
                        </a:effectRef>
                        <a:fontRef idx="minor">
                          <a:schemeClr val="dk1"/>
                        </a:fontRef>
                      </wps:style>
                      <wps:txbx>
                        <w:txbxContent>
                          <w:p w:rsidR="00713B00" w:rsidRDefault="00713B00" w:rsidP="00713B00">
                            <w:pPr>
                              <w:jc w:val="center"/>
                            </w:pPr>
                            <w:r>
                              <w:t>Data Layer (</w:t>
                            </w:r>
                            <w:proofErr w:type="spellStart"/>
                            <w:r>
                              <w:t>Sqlite</w:t>
                            </w:r>
                            <w:proofErr w:type="spellEnd"/>
                            <w:r>
                              <w:t>/Python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27F63" id="Rounded Rectangle 32" o:spid="_x0000_s1062" style="position:absolute;margin-left:-12.55pt;margin-top:-32.4pt;width:468pt;height:17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" filled="f" strokecolor="#009dd9 [3205]" strokeweight="1pt">
                <v:stroke joinstyle="miter"/>
                <v:textbox>
                  <w:txbxContent>
                    <w:p w:rsidR="00713B00" w:rsidRDefault="00713B00" w:rsidP="00713B00">
                      <w:pPr>
                        <w:jc w:val="center"/>
                      </w:pPr>
                      <w:r>
                        <w:t>Data Layer (</w:t>
                      </w:r>
                      <w:proofErr w:type="spellStart"/>
                      <w:r>
                        <w:t>Sqlite</w:t>
                      </w:r>
                      <w:proofErr w:type="spellEnd"/>
                      <w:r>
                        <w:t>/Python</w:t>
                      </w:r>
                      <w:r>
                        <w:t>)</w:t>
                      </w:r>
                    </w:p>
                  </w:txbxContent>
                </v:textbox>
                <w10:wrap type="square"/>
              </v:roundrect>
            </w:pict>
          </mc:Fallback>
        </mc:AlternateContent>
      </w:r>
    </w:p>
    <w:p w:rsidR="00CA5C4D" w:rsidRDefault="00CA5C4D" w:rsidP="00CA5C4D"/>
    <w:p w:rsidR="00CA5C4D" w:rsidRDefault="00CA5C4D" w:rsidP="00CA5C4D">
      <w:pPr>
        <w:pStyle w:val="Heading2"/>
      </w:pPr>
      <w:r>
        <w:t>Class diagram</w:t>
      </w:r>
    </w:p>
    <w:p w:rsidR="00CA5C4D" w:rsidRPr="00CA5C4D" w:rsidRDefault="00CA5C4D" w:rsidP="00CA5C4D">
      <w:r>
        <w:rPr>
          <w:noProof/>
          <w:lang w:val="en-CA" w:eastAsia="en-CA"/>
        </w:rPr>
        <w:drawing>
          <wp:inline distT="0" distB="0" distL="0" distR="0" wp14:anchorId="154A9A81" wp14:editId="706AB7EE">
            <wp:extent cx="5876925" cy="1419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419225"/>
                    </a:xfrm>
                    <a:prstGeom prst="rect">
                      <a:avLst/>
                    </a:prstGeom>
                  </pic:spPr>
                </pic:pic>
              </a:graphicData>
            </a:graphic>
          </wp:inline>
        </w:drawing>
      </w:r>
    </w:p>
    <w:sectPr w:rsidR="00CA5C4D" w:rsidRPr="00CA5C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B9C"/>
    <w:multiLevelType w:val="hybridMultilevel"/>
    <w:tmpl w:val="208C0B3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216126"/>
    <w:multiLevelType w:val="hybridMultilevel"/>
    <w:tmpl w:val="03E48F1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5070C93"/>
    <w:multiLevelType w:val="hybridMultilevel"/>
    <w:tmpl w:val="6B44A75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14129A"/>
    <w:multiLevelType w:val="hybridMultilevel"/>
    <w:tmpl w:val="F9F8220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6FA2D7E"/>
    <w:multiLevelType w:val="hybridMultilevel"/>
    <w:tmpl w:val="E7D42C30"/>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890B19"/>
    <w:multiLevelType w:val="hybridMultilevel"/>
    <w:tmpl w:val="7362D1C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AA6A99"/>
    <w:multiLevelType w:val="hybridMultilevel"/>
    <w:tmpl w:val="8D7C6566"/>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FCD427B"/>
    <w:multiLevelType w:val="hybridMultilevel"/>
    <w:tmpl w:val="9C18CB7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DC604B9"/>
    <w:multiLevelType w:val="hybridMultilevel"/>
    <w:tmpl w:val="F14E0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7C6296A"/>
    <w:multiLevelType w:val="hybridMultilevel"/>
    <w:tmpl w:val="E9DEA20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20D748C"/>
    <w:multiLevelType w:val="hybridMultilevel"/>
    <w:tmpl w:val="5C4AE5B6"/>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412246"/>
    <w:multiLevelType w:val="hybridMultilevel"/>
    <w:tmpl w:val="B754937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5A421FE"/>
    <w:multiLevelType w:val="hybridMultilevel"/>
    <w:tmpl w:val="AF98F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A9C3202"/>
    <w:multiLevelType w:val="hybridMultilevel"/>
    <w:tmpl w:val="25269BC0"/>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5C13F2C"/>
    <w:multiLevelType w:val="hybridMultilevel"/>
    <w:tmpl w:val="6002A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AD45829"/>
    <w:multiLevelType w:val="hybridMultilevel"/>
    <w:tmpl w:val="D596792A"/>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AE123C"/>
    <w:multiLevelType w:val="hybridMultilevel"/>
    <w:tmpl w:val="3402ACE8"/>
    <w:lvl w:ilvl="0" w:tplc="10090001">
      <w:start w:val="1"/>
      <w:numFmt w:val="bullet"/>
      <w:lvlText w:val=""/>
      <w:lvlJc w:val="left"/>
      <w:pPr>
        <w:ind w:left="720" w:hanging="360"/>
      </w:pPr>
      <w:rPr>
        <w:rFonts w:ascii="Symbol" w:hAnsi="Symbol" w:hint="default"/>
      </w:rPr>
    </w:lvl>
    <w:lvl w:ilvl="1" w:tplc="BEF8C4A8">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5"/>
  </w:num>
  <w:num w:numId="15">
    <w:abstractNumId w:val="1"/>
  </w:num>
  <w:num w:numId="16">
    <w:abstractNumId w:val="17"/>
  </w:num>
  <w:num w:numId="17">
    <w:abstractNumId w:val="14"/>
  </w:num>
  <w:num w:numId="18">
    <w:abstractNumId w:val="11"/>
  </w:num>
  <w:num w:numId="19">
    <w:abstractNumId w:val="15"/>
  </w:num>
  <w:num w:numId="20">
    <w:abstractNumId w:val="16"/>
  </w:num>
  <w:num w:numId="21">
    <w:abstractNumId w:val="2"/>
  </w:num>
  <w:num w:numId="22">
    <w:abstractNumId w:val="7"/>
  </w:num>
  <w:num w:numId="23">
    <w:abstractNumId w:val="10"/>
  </w:num>
  <w:num w:numId="24">
    <w:abstractNumId w:val="3"/>
  </w:num>
  <w:num w:numId="25">
    <w:abstractNumId w:val="6"/>
  </w:num>
  <w:num w:numId="26">
    <w:abstractNumId w:val="12"/>
  </w:num>
  <w:num w:numId="27">
    <w:abstractNumId w:val="9"/>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50"/>
    <w:rsid w:val="000A62C1"/>
    <w:rsid w:val="000A7712"/>
    <w:rsid w:val="000C7631"/>
    <w:rsid w:val="00116750"/>
    <w:rsid w:val="001E4850"/>
    <w:rsid w:val="002C05F6"/>
    <w:rsid w:val="002C0A25"/>
    <w:rsid w:val="003F57FC"/>
    <w:rsid w:val="00455AC0"/>
    <w:rsid w:val="00574BFE"/>
    <w:rsid w:val="00632E57"/>
    <w:rsid w:val="00713B00"/>
    <w:rsid w:val="007D7BBF"/>
    <w:rsid w:val="00B95D3D"/>
    <w:rsid w:val="00CA5C4D"/>
    <w:rsid w:val="00D1469A"/>
    <w:rsid w:val="00D14CD8"/>
    <w:rsid w:val="00DE7AA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86DB0-A3C1-488F-8E59-34AE83E4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750"/>
  </w:style>
  <w:style w:type="paragraph" w:styleId="Heading1">
    <w:name w:val="heading 1"/>
    <w:basedOn w:val="Normal"/>
    <w:next w:val="Normal"/>
    <w:link w:val="Heading1Char"/>
    <w:uiPriority w:val="9"/>
    <w:qFormat/>
    <w:rsid w:val="00116750"/>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1675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C05F6"/>
    <w:pPr>
      <w:keepNext/>
      <w:keepLines/>
      <w:spacing w:before="80" w:after="0" w:line="240" w:lineRule="auto"/>
      <w:outlineLvl w:val="2"/>
    </w:pPr>
    <w:rPr>
      <w:rFonts w:asciiTheme="majorHAnsi" w:eastAsiaTheme="majorEastAsia" w:hAnsiTheme="majorHAnsi" w:cstheme="majorBidi"/>
      <w:caps/>
      <w:color w:val="0F6FC6" w:themeColor="accent1"/>
      <w:sz w:val="28"/>
      <w:szCs w:val="28"/>
    </w:rPr>
  </w:style>
  <w:style w:type="paragraph" w:styleId="Heading4">
    <w:name w:val="heading 4"/>
    <w:basedOn w:val="Normal"/>
    <w:next w:val="Normal"/>
    <w:link w:val="Heading4Char"/>
    <w:uiPriority w:val="9"/>
    <w:unhideWhenUsed/>
    <w:qFormat/>
    <w:rsid w:val="0011675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675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675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675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675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675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75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675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675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6750"/>
    <w:rPr>
      <w:color w:val="000000" w:themeColor="text1"/>
      <w:sz w:val="24"/>
      <w:szCs w:val="24"/>
    </w:rPr>
  </w:style>
  <w:style w:type="character" w:customStyle="1" w:styleId="Heading1Char">
    <w:name w:val="Heading 1 Char"/>
    <w:basedOn w:val="DefaultParagraphFont"/>
    <w:link w:val="Heading1"/>
    <w:uiPriority w:val="9"/>
    <w:rsid w:val="0011675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1675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C05F6"/>
    <w:rPr>
      <w:rFonts w:asciiTheme="majorHAnsi" w:eastAsiaTheme="majorEastAsia" w:hAnsiTheme="majorHAnsi" w:cstheme="majorBidi"/>
      <w:caps/>
      <w:color w:val="0F6FC6" w:themeColor="accent1"/>
      <w:sz w:val="28"/>
      <w:szCs w:val="28"/>
    </w:rPr>
  </w:style>
  <w:style w:type="character" w:customStyle="1" w:styleId="Heading4Char">
    <w:name w:val="Heading 4 Char"/>
    <w:basedOn w:val="DefaultParagraphFont"/>
    <w:link w:val="Heading4"/>
    <w:uiPriority w:val="9"/>
    <w:rsid w:val="0011675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675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675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675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675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6750"/>
    <w:rPr>
      <w:rFonts w:asciiTheme="majorHAnsi" w:eastAsiaTheme="majorEastAsia" w:hAnsiTheme="majorHAnsi" w:cstheme="majorBidi"/>
      <w:i/>
      <w:iCs/>
      <w:caps/>
    </w:rPr>
  </w:style>
  <w:style w:type="character" w:styleId="SubtleEmphasis">
    <w:name w:val="Subtle Emphasis"/>
    <w:basedOn w:val="DefaultParagraphFont"/>
    <w:uiPriority w:val="19"/>
    <w:qFormat/>
    <w:rsid w:val="00116750"/>
    <w:rPr>
      <w:i/>
      <w:iCs/>
      <w:color w:val="auto"/>
    </w:rPr>
  </w:style>
  <w:style w:type="character" w:styleId="Emphasis">
    <w:name w:val="Emphasis"/>
    <w:basedOn w:val="DefaultParagraphFont"/>
    <w:uiPriority w:val="20"/>
    <w:qFormat/>
    <w:rsid w:val="00116750"/>
    <w:rPr>
      <w:rFonts w:asciiTheme="minorHAnsi" w:eastAsiaTheme="minorEastAsia" w:hAnsiTheme="minorHAnsi" w:cstheme="minorBidi"/>
      <w:i/>
      <w:iCs/>
      <w:color w:val="0075A2" w:themeColor="accent2" w:themeShade="BF"/>
      <w:sz w:val="20"/>
      <w:szCs w:val="20"/>
    </w:rPr>
  </w:style>
  <w:style w:type="character" w:styleId="IntenseEmphasis">
    <w:name w:val="Intense Emphasis"/>
    <w:basedOn w:val="DefaultParagraphFont"/>
    <w:uiPriority w:val="21"/>
    <w:qFormat/>
    <w:rsid w:val="00116750"/>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trong">
    <w:name w:val="Strong"/>
    <w:basedOn w:val="DefaultParagraphFont"/>
    <w:uiPriority w:val="22"/>
    <w:qFormat/>
    <w:rsid w:val="00116750"/>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11675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675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6750"/>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116750"/>
    <w:rPr>
      <w:rFonts w:asciiTheme="majorHAnsi" w:eastAsiaTheme="majorEastAsia" w:hAnsiTheme="majorHAnsi" w:cstheme="majorBidi"/>
      <w:caps/>
      <w:color w:val="0075A2" w:themeColor="accent2" w:themeShade="BF"/>
      <w:spacing w:val="10"/>
      <w:sz w:val="28"/>
      <w:szCs w:val="28"/>
    </w:rPr>
  </w:style>
  <w:style w:type="character" w:styleId="SubtleReference">
    <w:name w:val="Subtle Reference"/>
    <w:basedOn w:val="DefaultParagraphFont"/>
    <w:uiPriority w:val="31"/>
    <w:qFormat/>
    <w:rsid w:val="0011675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675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6750"/>
    <w:rPr>
      <w:rFonts w:asciiTheme="minorHAnsi" w:eastAsiaTheme="minorEastAsia" w:hAnsiTheme="minorHAnsi" w:cstheme="minorBidi"/>
      <w:b/>
      <w:bCs/>
      <w:i/>
      <w:iCs/>
      <w:caps w:val="0"/>
      <w:smallCaps w:val="0"/>
      <w:color w:val="auto"/>
      <w:spacing w:val="10"/>
      <w:w w:val="100"/>
      <w:sz w:val="20"/>
      <w:szCs w:val="20"/>
    </w:rPr>
  </w:style>
  <w:style w:type="paragraph" w:styleId="Caption">
    <w:name w:val="caption"/>
    <w:basedOn w:val="Normal"/>
    <w:next w:val="Normal"/>
    <w:uiPriority w:val="35"/>
    <w:semiHidden/>
    <w:unhideWhenUsed/>
    <w:qFormat/>
    <w:rsid w:val="00116750"/>
    <w:pPr>
      <w:spacing w:line="240" w:lineRule="auto"/>
    </w:pPr>
    <w:rPr>
      <w:b/>
      <w:bCs/>
      <w:color w:val="009DD9" w:themeColor="accent2"/>
      <w:spacing w:val="10"/>
      <w:sz w:val="16"/>
      <w:szCs w:val="16"/>
    </w:rPr>
  </w:style>
  <w:style w:type="paragraph" w:styleId="TOCHeading">
    <w:name w:val="TOC Heading"/>
    <w:basedOn w:val="Heading1"/>
    <w:next w:val="Normal"/>
    <w:uiPriority w:val="39"/>
    <w:semiHidden/>
    <w:unhideWhenUsed/>
    <w:qFormat/>
    <w:rsid w:val="00116750"/>
    <w:pPr>
      <w:outlineLvl w:val="9"/>
    </w:pPr>
  </w:style>
  <w:style w:type="paragraph" w:styleId="NoSpacing">
    <w:name w:val="No Spacing"/>
    <w:uiPriority w:val="1"/>
    <w:qFormat/>
    <w:rsid w:val="00116750"/>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13B0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mailto:support@projectopa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6903A8D-6107-4D4D-8B9B-DD32AEF6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340</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Bel</dc:creator>
  <cp:keywords/>
  <cp:lastModifiedBy>Gary Graham</cp:lastModifiedBy>
  <cp:revision>5</cp:revision>
  <dcterms:created xsi:type="dcterms:W3CDTF">2013-04-09T23:33:00Z</dcterms:created>
  <dcterms:modified xsi:type="dcterms:W3CDTF">2013-04-11T02:51:00Z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